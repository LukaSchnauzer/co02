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031BA" w14:textId="3F4C2073" w:rsidR="000E6724" w:rsidRDefault="002338B4" w:rsidP="000E6724">
      <w:pPr>
        <w:tabs>
          <w:tab w:val="left" w:pos="5670"/>
        </w:tabs>
        <w:jc w:val="center"/>
        <w:rPr>
          <w:b/>
          <w:lang w:val="es-ES_tradnl"/>
        </w:rPr>
      </w:pPr>
      <w:r>
        <w:rPr>
          <w:b/>
          <w:lang w:val="es-ES_tradnl"/>
        </w:rPr>
        <w:t>u</w:t>
      </w:r>
    </w:p>
    <w:p w14:paraId="57106E82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2C6C4513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50A2A731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0AF4F2F9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7219EAB5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674E210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3B57074E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14C0006C" w14:textId="77777777" w:rsidR="000E6724" w:rsidRDefault="00083CA6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48000" behindDoc="0" locked="0" layoutInCell="1" allowOverlap="1" wp14:anchorId="52EC20C5" wp14:editId="47B204A6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0" t="0" r="9525" b="0"/>
            <wp:wrapNone/>
            <wp:docPr id="49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CF4D8" w14:textId="77777777" w:rsidR="000E6724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BA9D27E" w14:textId="77777777" w:rsidR="000E6724" w:rsidRPr="00B622EF" w:rsidRDefault="000E6724" w:rsidP="000E672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14:paraId="4CFD0550" w14:textId="77777777" w:rsidR="000E6724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0E6724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DYNAMICS GP</w:t>
      </w:r>
    </w:p>
    <w:p w14:paraId="21C1AA3A" w14:textId="77777777" w:rsidR="00273967" w:rsidRPr="00377D2B" w:rsidRDefault="00273967" w:rsidP="00273967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14:paraId="1DAC3695" w14:textId="0666BC02" w:rsidR="000E6724" w:rsidRPr="00377D2B" w:rsidRDefault="000E6724" w:rsidP="000E6724">
      <w:pPr>
        <w:pStyle w:val="Title"/>
        <w:widowControl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begin"/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instrText xml:space="preserve"> TITLE </w:instrTex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Colombia - Ingreso de Facturas y NC en Dynamics GP</w:t>
      </w:r>
      <w:r w:rsidRPr="00377D2B"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fldChar w:fldCharType="end"/>
      </w:r>
    </w:p>
    <w:p w14:paraId="72B6BEDA" w14:textId="77777777" w:rsidR="000E6724" w:rsidRDefault="000E6724" w:rsidP="000E6724">
      <w:pPr>
        <w:rPr>
          <w:rFonts w:cs="Arial"/>
          <w:sz w:val="28"/>
          <w:szCs w:val="28"/>
          <w:lang w:val="es-ES"/>
        </w:rPr>
      </w:pPr>
    </w:p>
    <w:p w14:paraId="67C4B165" w14:textId="77777777" w:rsidR="000E6724" w:rsidRPr="009132A2" w:rsidRDefault="000E6724" w:rsidP="000E6724">
      <w:pPr>
        <w:rPr>
          <w:rFonts w:cs="Arial"/>
          <w:sz w:val="28"/>
          <w:szCs w:val="28"/>
          <w:lang w:val="es-ES"/>
        </w:rPr>
      </w:pPr>
    </w:p>
    <w:p w14:paraId="7FD667C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Preparado para</w:t>
      </w:r>
    </w:p>
    <w:p w14:paraId="5F5903D4" w14:textId="74011CD1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C758BA">
        <w:rPr>
          <w:rFonts w:ascii="Calibri" w:eastAsia="SimSun" w:hAnsi="Calibri" w:cs="Arial"/>
          <w:b/>
          <w:sz w:val="28"/>
          <w:szCs w:val="28"/>
          <w:lang w:val="es-ES"/>
        </w:rPr>
        <w:t>Colombia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4F4CCA1" w14:textId="77777777" w:rsidR="000E6724" w:rsidRPr="00315F41" w:rsidRDefault="000E6724" w:rsidP="000E6724">
      <w:pPr>
        <w:rPr>
          <w:rFonts w:cs="Arial"/>
          <w:b/>
          <w:lang w:val="es-ES"/>
        </w:rPr>
      </w:pPr>
    </w:p>
    <w:p w14:paraId="6E5B3CE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3D3CC3BC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>Proyecto</w:t>
      </w:r>
    </w:p>
    <w:p w14:paraId="5F2DDE55" w14:textId="76719836" w:rsidR="000E6724" w:rsidRPr="00F22134" w:rsidRDefault="000E6724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begin"/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Subject  \* MERGEFORMAT </w:instrTex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separate"/>
      </w:r>
      <w:r w:rsidR="006C69F6">
        <w:rPr>
          <w:rFonts w:ascii="Calibri" w:eastAsia="SimSun" w:hAnsi="Calibri" w:cs="Arial"/>
          <w:b/>
          <w:sz w:val="28"/>
          <w:szCs w:val="28"/>
          <w:lang w:val="es-ES"/>
        </w:rPr>
        <w:t>Factura Electrónica</w:t>
      </w:r>
      <w:r w:rsidRPr="00273967">
        <w:rPr>
          <w:rFonts w:ascii="Calibri" w:eastAsia="SimSun" w:hAnsi="Calibri" w:cs="Arial"/>
          <w:b/>
          <w:sz w:val="28"/>
          <w:szCs w:val="28"/>
          <w:lang w:val="es-ES"/>
        </w:rPr>
        <w:fldChar w:fldCharType="end"/>
      </w:r>
    </w:p>
    <w:p w14:paraId="7DB75750" w14:textId="77777777" w:rsidR="000E6724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7D9DA29A" w14:textId="77777777" w:rsidR="000E6724" w:rsidRPr="009351D2" w:rsidRDefault="000E6724" w:rsidP="000E6724">
      <w:pPr>
        <w:tabs>
          <w:tab w:val="left" w:pos="1800"/>
        </w:tabs>
        <w:rPr>
          <w:rFonts w:cs="Arial"/>
          <w:b/>
          <w:lang w:val="es-AR"/>
        </w:rPr>
      </w:pPr>
    </w:p>
    <w:p w14:paraId="2373E89B" w14:textId="77777777" w:rsidR="000E6724" w:rsidRPr="000E6724" w:rsidRDefault="000E6724" w:rsidP="000E6724">
      <w:pPr>
        <w:widowControl/>
        <w:spacing w:before="120" w:line="240" w:lineRule="auto"/>
        <w:rPr>
          <w:rFonts w:cs="Arial"/>
          <w:szCs w:val="24"/>
          <w:lang w:val="es-ES_tradnl"/>
        </w:rPr>
      </w:pPr>
      <w:r w:rsidRPr="000E6724">
        <w:rPr>
          <w:rFonts w:cs="Arial"/>
          <w:szCs w:val="24"/>
          <w:lang w:val="es-ES_tradnl"/>
        </w:rPr>
        <w:t xml:space="preserve">Realizado por </w:t>
      </w:r>
    </w:p>
    <w:p w14:paraId="30AF431F" w14:textId="7451B37D" w:rsidR="000E6724" w:rsidRDefault="00C758BA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Pablo Almada</w:t>
      </w:r>
    </w:p>
    <w:p w14:paraId="26C98D15" w14:textId="77777777" w:rsidR="00C758BA" w:rsidRPr="00F22134" w:rsidRDefault="00C758BA" w:rsidP="000E6724">
      <w:pPr>
        <w:rPr>
          <w:rFonts w:ascii="Calibri" w:eastAsia="SimSun" w:hAnsi="Calibri" w:cs="Arial"/>
          <w:b/>
          <w:sz w:val="28"/>
          <w:szCs w:val="28"/>
          <w:lang w:val="es-ES"/>
        </w:rPr>
      </w:pPr>
    </w:p>
    <w:p w14:paraId="4EAEDAAC" w14:textId="77777777" w:rsidR="000E6724" w:rsidRPr="00F476ED" w:rsidRDefault="000E6724" w:rsidP="000E6724">
      <w:pPr>
        <w:rPr>
          <w:rFonts w:ascii="Calibri" w:eastAsia="SimSun" w:hAnsi="Calibri" w:cs="Arial"/>
          <w:b/>
          <w:sz w:val="28"/>
          <w:szCs w:val="28"/>
          <w:lang w:val="es-BO"/>
        </w:rPr>
      </w:pPr>
      <w:r w:rsidRPr="00F476ED">
        <w:rPr>
          <w:rFonts w:ascii="Calibri" w:eastAsia="SimSun" w:hAnsi="Calibri" w:cs="Arial"/>
          <w:b/>
          <w:sz w:val="28"/>
          <w:szCs w:val="28"/>
          <w:lang w:val="es-BO"/>
        </w:rPr>
        <w:t>TiiSelam</w:t>
      </w:r>
    </w:p>
    <w:p w14:paraId="2507CD3B" w14:textId="77777777" w:rsidR="000E6724" w:rsidRDefault="000E6724" w:rsidP="000E6724">
      <w:pPr>
        <w:rPr>
          <w:rFonts w:ascii="Calibri" w:hAnsi="Calibri"/>
          <w:lang w:val="es-ES_tradnl"/>
        </w:rPr>
      </w:pPr>
    </w:p>
    <w:p w14:paraId="3759149F" w14:textId="77777777" w:rsidR="000E6724" w:rsidRPr="009351D2" w:rsidRDefault="000E6724" w:rsidP="000E6724">
      <w:pPr>
        <w:rPr>
          <w:rFonts w:ascii="Calibri" w:hAnsi="Calibri"/>
          <w:lang w:val="es-ES_tradnl"/>
        </w:rPr>
        <w:sectPr w:rsidR="000E6724" w:rsidRPr="009351D2" w:rsidSect="00335170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p w14:paraId="6F78D679" w14:textId="77777777" w:rsidR="000E6724" w:rsidRDefault="007B4110" w:rsidP="000E6724">
      <w:pPr>
        <w:rPr>
          <w:b/>
          <w:sz w:val="24"/>
          <w:lang w:val="es-AR"/>
        </w:rPr>
      </w:pPr>
      <w:bookmarkStart w:id="0" w:name="_Toc248314738"/>
      <w:bookmarkStart w:id="1" w:name="_Toc248315029"/>
      <w:r>
        <w:rPr>
          <w:b/>
          <w:sz w:val="24"/>
          <w:lang w:val="es-AR"/>
        </w:rPr>
        <w:lastRenderedPageBreak/>
        <w:t>Objetivo</w:t>
      </w:r>
    </w:p>
    <w:p w14:paraId="09C8E170" w14:textId="56B3BD4E" w:rsidR="007B4110" w:rsidRPr="007B4110" w:rsidRDefault="00B001F8" w:rsidP="000E6724">
      <w:pPr>
        <w:rPr>
          <w:sz w:val="24"/>
          <w:lang w:val="es-AR"/>
        </w:rPr>
      </w:pPr>
      <w:r>
        <w:rPr>
          <w:sz w:val="24"/>
          <w:lang w:val="es-AR"/>
        </w:rPr>
        <w:t>Procedimiento para ingresar Facturas</w:t>
      </w:r>
      <w:r w:rsidR="006C69F6">
        <w:rPr>
          <w:sz w:val="24"/>
          <w:lang w:val="es-AR"/>
        </w:rPr>
        <w:t xml:space="preserve">, NC y ND </w:t>
      </w:r>
      <w:r>
        <w:rPr>
          <w:sz w:val="24"/>
          <w:lang w:val="es-AR"/>
        </w:rPr>
        <w:t>en Dynamics GP en preparación para e</w:t>
      </w:r>
      <w:r w:rsidR="007B4110" w:rsidRPr="007B4110">
        <w:rPr>
          <w:sz w:val="24"/>
          <w:lang w:val="es-AR"/>
        </w:rPr>
        <w:t>mitir Factura electrónica</w:t>
      </w:r>
      <w:r>
        <w:rPr>
          <w:sz w:val="24"/>
          <w:lang w:val="es-AR"/>
        </w:rPr>
        <w:t>.</w:t>
      </w:r>
    </w:p>
    <w:p w14:paraId="7A7D345D" w14:textId="77777777" w:rsidR="000E6724" w:rsidRPr="00273967" w:rsidRDefault="000E6724" w:rsidP="000E6724">
      <w:pPr>
        <w:widowControl/>
        <w:spacing w:before="120" w:line="240" w:lineRule="auto"/>
        <w:rPr>
          <w:b/>
          <w:sz w:val="24"/>
          <w:szCs w:val="24"/>
          <w:lang w:val="es-AR"/>
        </w:rPr>
      </w:pPr>
    </w:p>
    <w:p w14:paraId="304EDA35" w14:textId="77777777" w:rsidR="000E6724" w:rsidRPr="000E6724" w:rsidRDefault="000E6724" w:rsidP="000E6724">
      <w:pPr>
        <w:widowControl/>
        <w:spacing w:before="120" w:line="240" w:lineRule="auto"/>
        <w:rPr>
          <w:b/>
          <w:sz w:val="24"/>
          <w:szCs w:val="24"/>
          <w:lang w:val="es-ES"/>
        </w:rPr>
      </w:pPr>
      <w:r w:rsidRPr="000E6724">
        <w:rPr>
          <w:b/>
          <w:sz w:val="24"/>
          <w:szCs w:val="24"/>
          <w:lang w:val="es-ES"/>
        </w:rPr>
        <w:t>Registro de cambios</w:t>
      </w:r>
      <w:bookmarkEnd w:id="0"/>
      <w:bookmarkEnd w:id="1"/>
    </w:p>
    <w:tbl>
      <w:tblPr>
        <w:tblW w:w="0" w:type="auto"/>
        <w:tblInd w:w="57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15"/>
        <w:gridCol w:w="1627"/>
        <w:gridCol w:w="969"/>
        <w:gridCol w:w="5592"/>
      </w:tblGrid>
      <w:tr w:rsidR="000E6724" w14:paraId="53636233" w14:textId="77777777" w:rsidTr="00DD0C90">
        <w:tc>
          <w:tcPr>
            <w:tcW w:w="1117" w:type="dxa"/>
            <w:shd w:val="clear" w:color="auto" w:fill="D9D9D9"/>
          </w:tcPr>
          <w:p w14:paraId="5C15F7F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38" w:type="dxa"/>
            <w:shd w:val="clear" w:color="auto" w:fill="D9D9D9"/>
          </w:tcPr>
          <w:p w14:paraId="51D7DC2F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1" w:type="dxa"/>
            <w:shd w:val="clear" w:color="auto" w:fill="D9D9D9"/>
          </w:tcPr>
          <w:p w14:paraId="6126DC27" w14:textId="77777777" w:rsidR="000E6724" w:rsidRDefault="000E6724" w:rsidP="00335170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691" w:type="dxa"/>
            <w:shd w:val="clear" w:color="auto" w:fill="D9D9D9"/>
          </w:tcPr>
          <w:p w14:paraId="2AD89F48" w14:textId="77777777" w:rsidR="000E6724" w:rsidRDefault="000E6724" w:rsidP="00335170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0E6724" w:rsidRPr="0055357F" w14:paraId="36C6D911" w14:textId="77777777" w:rsidTr="00DD0C90">
        <w:tc>
          <w:tcPr>
            <w:tcW w:w="1117" w:type="dxa"/>
          </w:tcPr>
          <w:p w14:paraId="26BB1E96" w14:textId="6696C861" w:rsidR="000E6724" w:rsidRDefault="006C69F6" w:rsidP="002176E3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3/10/19</w:t>
            </w:r>
          </w:p>
        </w:tc>
        <w:tc>
          <w:tcPr>
            <w:tcW w:w="1638" w:type="dxa"/>
          </w:tcPr>
          <w:p w14:paraId="73913515" w14:textId="745F8900" w:rsidR="000E6724" w:rsidRDefault="00C758BA" w:rsidP="00B30A41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P Almada</w:t>
            </w:r>
          </w:p>
        </w:tc>
        <w:tc>
          <w:tcPr>
            <w:tcW w:w="971" w:type="dxa"/>
          </w:tcPr>
          <w:p w14:paraId="24AE699B" w14:textId="77777777" w:rsidR="000E6724" w:rsidRDefault="0055357F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</w:t>
            </w:r>
            <w:r w:rsidR="00444C3D">
              <w:rPr>
                <w:rFonts w:ascii="Calibri" w:hAnsi="Calibri"/>
                <w:color w:val="000000"/>
                <w:sz w:val="24"/>
              </w:rPr>
              <w:t>0</w:t>
            </w:r>
          </w:p>
        </w:tc>
        <w:tc>
          <w:tcPr>
            <w:tcW w:w="5691" w:type="dxa"/>
          </w:tcPr>
          <w:p w14:paraId="52162644" w14:textId="77777777" w:rsidR="000E6724" w:rsidRPr="0055357F" w:rsidRDefault="00444C3D" w:rsidP="007B411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Elaboración</w:t>
            </w:r>
          </w:p>
        </w:tc>
      </w:tr>
      <w:tr w:rsidR="00B30A41" w:rsidRPr="006C69F6" w14:paraId="0EC135E8" w14:textId="77777777" w:rsidTr="00DD0C90">
        <w:tc>
          <w:tcPr>
            <w:tcW w:w="1117" w:type="dxa"/>
          </w:tcPr>
          <w:p w14:paraId="05823D44" w14:textId="00817BB2" w:rsidR="00B30A41" w:rsidRDefault="00934B23" w:rsidP="00C01D6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12/11/19</w:t>
            </w:r>
          </w:p>
        </w:tc>
        <w:tc>
          <w:tcPr>
            <w:tcW w:w="1638" w:type="dxa"/>
          </w:tcPr>
          <w:p w14:paraId="7075163E" w14:textId="540EEB1A" w:rsidR="00B30A41" w:rsidRDefault="00934B23" w:rsidP="00335170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JC Fernández</w:t>
            </w:r>
          </w:p>
        </w:tc>
        <w:tc>
          <w:tcPr>
            <w:tcW w:w="971" w:type="dxa"/>
          </w:tcPr>
          <w:p w14:paraId="56E33FBC" w14:textId="0D56AEAB" w:rsidR="00B30A41" w:rsidRDefault="00934B23" w:rsidP="00444C3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1.1</w:t>
            </w:r>
          </w:p>
        </w:tc>
        <w:tc>
          <w:tcPr>
            <w:tcW w:w="5691" w:type="dxa"/>
          </w:tcPr>
          <w:p w14:paraId="6710E8D6" w14:textId="13BCCD34" w:rsidR="00B30A41" w:rsidRDefault="00934B23" w:rsidP="00C01D6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color w:val="000000"/>
                <w:sz w:val="24"/>
                <w:lang w:val="es-ES"/>
              </w:rPr>
              <w:t>Revisión general</w:t>
            </w:r>
          </w:p>
        </w:tc>
      </w:tr>
      <w:tr w:rsidR="000E6724" w:rsidRPr="006C69F6" w14:paraId="10C23C33" w14:textId="77777777" w:rsidTr="00DD0C90">
        <w:tc>
          <w:tcPr>
            <w:tcW w:w="1117" w:type="dxa"/>
          </w:tcPr>
          <w:p w14:paraId="253DC8CB" w14:textId="7154B0AE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E4CE079" w14:textId="7CD42321" w:rsidR="000E6724" w:rsidRPr="0055357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764C5BCB" w14:textId="0F2796E2" w:rsidR="000E6724" w:rsidRPr="0055357F" w:rsidRDefault="000E6724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A6A72C7" w14:textId="6930C5F7" w:rsidR="000E6724" w:rsidRPr="00B24CAF" w:rsidRDefault="000E6724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5D1456" w:rsidRPr="006C69F6" w14:paraId="41542EF4" w14:textId="77777777" w:rsidTr="00DD0C90">
        <w:tc>
          <w:tcPr>
            <w:tcW w:w="1117" w:type="dxa"/>
          </w:tcPr>
          <w:p w14:paraId="068C2654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49A72807" w14:textId="77777777" w:rsidR="005D1456" w:rsidRDefault="005D1456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2CB76145" w14:textId="77777777" w:rsidR="005D1456" w:rsidRDefault="005D1456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121B6DE9" w14:textId="77777777" w:rsidR="005D1456" w:rsidRDefault="005D1456" w:rsidP="005D145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3115E1" w:rsidRPr="006C69F6" w14:paraId="335543E7" w14:textId="77777777" w:rsidTr="00DD0C90">
        <w:tc>
          <w:tcPr>
            <w:tcW w:w="1117" w:type="dxa"/>
          </w:tcPr>
          <w:p w14:paraId="559A2007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38" w:type="dxa"/>
          </w:tcPr>
          <w:p w14:paraId="14CBA122" w14:textId="77777777" w:rsidR="003115E1" w:rsidRDefault="003115E1" w:rsidP="0033517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1" w:type="dxa"/>
          </w:tcPr>
          <w:p w14:paraId="62F1611A" w14:textId="77777777" w:rsidR="003115E1" w:rsidRDefault="003115E1" w:rsidP="00335170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691" w:type="dxa"/>
          </w:tcPr>
          <w:p w14:paraId="612714C9" w14:textId="77777777" w:rsidR="003115E1" w:rsidRDefault="003115E1" w:rsidP="003115E1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14:paraId="691AC96F" w14:textId="77777777" w:rsidR="000E6724" w:rsidRPr="00675617" w:rsidRDefault="000E6724" w:rsidP="000E6724">
      <w:pPr>
        <w:rPr>
          <w:b/>
          <w:sz w:val="24"/>
          <w:lang w:val="es-MX"/>
        </w:rPr>
      </w:pPr>
    </w:p>
    <w:p w14:paraId="43AEA355" w14:textId="77777777" w:rsidR="001637FA" w:rsidRPr="008C7303" w:rsidRDefault="001637FA" w:rsidP="001637FA">
      <w:pPr>
        <w:rPr>
          <w:b/>
          <w:sz w:val="24"/>
          <w:lang w:val="es-MX"/>
        </w:rPr>
      </w:pPr>
    </w:p>
    <w:p w14:paraId="1DBCBEF6" w14:textId="77777777" w:rsidR="001637FA" w:rsidRPr="00EB374C" w:rsidRDefault="001637FA" w:rsidP="001637FA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14:paraId="7EF91466" w14:textId="5811F6DA" w:rsidR="007D29A7" w:rsidRDefault="001637FA">
      <w:pPr>
        <w:pStyle w:val="TOC1"/>
        <w:tabs>
          <w:tab w:val="left" w:pos="600"/>
          <w:tab w:val="right" w:leader="underscore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s-MX" w:eastAsia="es-MX"/>
        </w:rPr>
      </w:pPr>
      <w:r>
        <w:rPr>
          <w:rStyle w:val="EstiloCuerpo"/>
          <w:rFonts w:cs="Arial"/>
          <w:lang w:val="es-ES_tradnl"/>
        </w:rPr>
        <w:fldChar w:fldCharType="begin"/>
      </w:r>
      <w:r>
        <w:rPr>
          <w:rStyle w:val="EstiloCuerpo"/>
          <w:rFonts w:cs="Arial"/>
          <w:lang w:val="es-ES_tradnl"/>
        </w:rPr>
        <w:instrText xml:space="preserve"> TOC \o "1-2" \h \z \u </w:instrText>
      </w:r>
      <w:r>
        <w:rPr>
          <w:rStyle w:val="EstiloCuerpo"/>
          <w:rFonts w:cs="Arial"/>
          <w:lang w:val="es-ES_tradnl"/>
        </w:rPr>
        <w:fldChar w:fldCharType="separate"/>
      </w:r>
      <w:hyperlink w:anchor="_Toc24455385" w:history="1">
        <w:r w:rsidR="007D29A7" w:rsidRPr="007F28B9">
          <w:rPr>
            <w:rStyle w:val="Hyperlink"/>
            <w:rFonts w:cs="Arial"/>
            <w:noProof/>
            <w:lang w:val="es-ES"/>
          </w:rPr>
          <w:t>1.</w:t>
        </w:r>
        <w:r w:rsidR="007D29A7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s-MX" w:eastAsia="es-MX"/>
          </w:rPr>
          <w:tab/>
        </w:r>
        <w:r w:rsidR="007D29A7" w:rsidRPr="007F28B9">
          <w:rPr>
            <w:rStyle w:val="Hyperlink"/>
            <w:rFonts w:cs="Arial"/>
            <w:noProof/>
            <w:lang w:val="es-ES"/>
          </w:rPr>
          <w:t>Procedimiento GP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_Toc24455385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3</w:t>
        </w:r>
        <w:r w:rsidR="007D29A7">
          <w:rPr>
            <w:noProof/>
            <w:webHidden/>
          </w:rPr>
          <w:fldChar w:fldCharType="end"/>
        </w:r>
      </w:hyperlink>
    </w:p>
    <w:p w14:paraId="349094C0" w14:textId="3AC3F708" w:rsidR="007D29A7" w:rsidRDefault="003508F8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6" w:history="1">
        <w:r w:rsidR="007D29A7" w:rsidRPr="007F28B9">
          <w:rPr>
            <w:rStyle w:val="Hyperlink"/>
            <w:noProof/>
            <w:lang w:val="es-ES"/>
          </w:rPr>
          <w:t>1.1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ES"/>
          </w:rPr>
          <w:t>Mantenimiento de clientes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_Toc24455386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3</w:t>
        </w:r>
        <w:r w:rsidR="007D29A7">
          <w:rPr>
            <w:noProof/>
            <w:webHidden/>
          </w:rPr>
          <w:fldChar w:fldCharType="end"/>
        </w:r>
      </w:hyperlink>
    </w:p>
    <w:p w14:paraId="29A761CB" w14:textId="502772F9" w:rsidR="007D29A7" w:rsidRDefault="003508F8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7" w:history="1">
        <w:r w:rsidR="007D29A7" w:rsidRPr="007F28B9">
          <w:rPr>
            <w:rStyle w:val="Hyperlink"/>
            <w:noProof/>
            <w:lang w:val="es-MX"/>
          </w:rPr>
          <w:t>1.2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rFonts w:eastAsia="Calibri"/>
            <w:noProof/>
            <w:lang w:val="es-MX"/>
          </w:rPr>
          <w:t xml:space="preserve">Validación de </w:t>
        </w:r>
        <w:r w:rsidR="007D29A7" w:rsidRPr="007F28B9">
          <w:rPr>
            <w:rStyle w:val="Hyperlink"/>
            <w:noProof/>
            <w:lang w:val="es-MX"/>
          </w:rPr>
          <w:t>Factura local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_Toc24455387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7</w:t>
        </w:r>
        <w:r w:rsidR="007D29A7">
          <w:rPr>
            <w:noProof/>
            <w:webHidden/>
          </w:rPr>
          <w:fldChar w:fldCharType="end"/>
        </w:r>
      </w:hyperlink>
    </w:p>
    <w:p w14:paraId="155F6CA2" w14:textId="07A27275" w:rsidR="007D29A7" w:rsidRDefault="003508F8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8" w:history="1">
        <w:r w:rsidR="007D29A7" w:rsidRPr="007F28B9">
          <w:rPr>
            <w:rStyle w:val="Hyperlink"/>
            <w:noProof/>
            <w:lang w:val="es-MX"/>
          </w:rPr>
          <w:t>1.3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MX"/>
          </w:rPr>
          <w:t>Validación de la Nota de Débito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_Toc24455388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12</w:t>
        </w:r>
        <w:r w:rsidR="007D29A7">
          <w:rPr>
            <w:noProof/>
            <w:webHidden/>
          </w:rPr>
          <w:fldChar w:fldCharType="end"/>
        </w:r>
      </w:hyperlink>
    </w:p>
    <w:p w14:paraId="08D74C0F" w14:textId="79FDC74D" w:rsidR="007D29A7" w:rsidRDefault="003508F8">
      <w:pPr>
        <w:pStyle w:val="TOC2"/>
        <w:tabs>
          <w:tab w:val="left" w:pos="800"/>
          <w:tab w:val="right" w:leader="underscore" w:pos="9350"/>
        </w:tabs>
        <w:rPr>
          <w:rFonts w:asciiTheme="minorHAnsi" w:eastAsiaTheme="minorEastAsia" w:hAnsiTheme="minorHAnsi" w:cstheme="minorBidi"/>
          <w:bCs w:val="0"/>
          <w:noProof/>
          <w:sz w:val="22"/>
          <w:lang w:val="es-MX" w:eastAsia="es-MX"/>
        </w:rPr>
      </w:pPr>
      <w:hyperlink w:anchor="_Toc24455389" w:history="1">
        <w:r w:rsidR="007D29A7" w:rsidRPr="007F28B9">
          <w:rPr>
            <w:rStyle w:val="Hyperlink"/>
            <w:noProof/>
            <w:lang w:val="es-MX"/>
          </w:rPr>
          <w:t>1.4</w:t>
        </w:r>
        <w:r w:rsidR="007D29A7">
          <w:rPr>
            <w:rFonts w:asciiTheme="minorHAnsi" w:eastAsiaTheme="minorEastAsia" w:hAnsiTheme="minorHAnsi" w:cstheme="minorBidi"/>
            <w:bCs w:val="0"/>
            <w:noProof/>
            <w:sz w:val="22"/>
            <w:lang w:val="es-MX" w:eastAsia="es-MX"/>
          </w:rPr>
          <w:tab/>
        </w:r>
        <w:r w:rsidR="007D29A7" w:rsidRPr="007F28B9">
          <w:rPr>
            <w:rStyle w:val="Hyperlink"/>
            <w:noProof/>
            <w:lang w:val="es-MX"/>
          </w:rPr>
          <w:t>Validación de la Nota de Crédito</w:t>
        </w:r>
        <w:r w:rsidR="007D29A7">
          <w:rPr>
            <w:noProof/>
            <w:webHidden/>
          </w:rPr>
          <w:tab/>
        </w:r>
        <w:r w:rsidR="007D29A7">
          <w:rPr>
            <w:noProof/>
            <w:webHidden/>
          </w:rPr>
          <w:fldChar w:fldCharType="begin"/>
        </w:r>
        <w:r w:rsidR="007D29A7">
          <w:rPr>
            <w:noProof/>
            <w:webHidden/>
          </w:rPr>
          <w:instrText xml:space="preserve"> PAGEREF _Toc24455389 \h </w:instrText>
        </w:r>
        <w:r w:rsidR="007D29A7">
          <w:rPr>
            <w:noProof/>
            <w:webHidden/>
          </w:rPr>
        </w:r>
        <w:r w:rsidR="007D29A7">
          <w:rPr>
            <w:noProof/>
            <w:webHidden/>
          </w:rPr>
          <w:fldChar w:fldCharType="separate"/>
        </w:r>
        <w:r w:rsidR="007D29A7">
          <w:rPr>
            <w:noProof/>
            <w:webHidden/>
          </w:rPr>
          <w:t>13</w:t>
        </w:r>
        <w:r w:rsidR="007D29A7">
          <w:rPr>
            <w:noProof/>
            <w:webHidden/>
          </w:rPr>
          <w:fldChar w:fldCharType="end"/>
        </w:r>
      </w:hyperlink>
    </w:p>
    <w:p w14:paraId="4408C0C9" w14:textId="468DA0AF" w:rsidR="0050742A" w:rsidRPr="00E723E2" w:rsidRDefault="001637FA" w:rsidP="00F036C8">
      <w:pPr>
        <w:rPr>
          <w:rFonts w:cs="Arial"/>
          <w:sz w:val="28"/>
          <w:lang w:val="es-ES"/>
        </w:rPr>
      </w:pPr>
      <w:r>
        <w:rPr>
          <w:rStyle w:val="EstiloCuerpo"/>
          <w:rFonts w:cs="Arial"/>
          <w:lang w:val="es-ES_tradnl"/>
        </w:rPr>
        <w:fldChar w:fldCharType="end"/>
      </w:r>
    </w:p>
    <w:p w14:paraId="1ED8C3A7" w14:textId="77777777" w:rsidR="0050742A" w:rsidRPr="00E723E2" w:rsidRDefault="0050742A">
      <w:pPr>
        <w:pStyle w:val="BodyText"/>
        <w:rPr>
          <w:rFonts w:cs="Arial"/>
          <w:lang w:val="es-ES"/>
        </w:rPr>
      </w:pPr>
    </w:p>
    <w:p w14:paraId="7CD68EF8" w14:textId="77777777" w:rsidR="0050742A" w:rsidRPr="00E723E2" w:rsidRDefault="0050742A">
      <w:pPr>
        <w:pStyle w:val="InfoBlue"/>
        <w:rPr>
          <w:rFonts w:cs="Arial"/>
          <w:lang w:val="es-ES"/>
        </w:rPr>
        <w:sectPr w:rsidR="0050742A" w:rsidRPr="00E723E2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E37ADDD" w14:textId="77777777" w:rsidR="0026758A" w:rsidRPr="0026758A" w:rsidRDefault="0026758A" w:rsidP="0026758A">
      <w:pPr>
        <w:rPr>
          <w:lang w:val="es-ES"/>
        </w:rPr>
      </w:pPr>
      <w:bookmarkStart w:id="2" w:name="_Toc388163497"/>
    </w:p>
    <w:p w14:paraId="4915D52C" w14:textId="38AA1BFC" w:rsidR="0050742A" w:rsidRPr="0070740A" w:rsidRDefault="0050742A" w:rsidP="0070740A">
      <w:pPr>
        <w:pStyle w:val="Title"/>
        <w:widowControl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</w:instrText>
      </w:r>
      <w:r w:rsidR="00B25407"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>TITLE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\* MERGEFORMAT </w:instrTex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6C69F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Colombia - Ingreso de Facturas y NC en Dynamics GP</w:t>
      </w:r>
      <w:r w:rsidRPr="0070740A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</w:p>
    <w:p w14:paraId="659FC350" w14:textId="77777777" w:rsidR="00C527FC" w:rsidRDefault="00444C3D" w:rsidP="009B34DC">
      <w:pPr>
        <w:pStyle w:val="Heading1"/>
        <w:rPr>
          <w:rFonts w:cs="Arial"/>
          <w:lang w:val="es-ES"/>
        </w:rPr>
      </w:pPr>
      <w:bookmarkStart w:id="3" w:name="_Toc24455385"/>
      <w:bookmarkStart w:id="4" w:name="_Toc423410238"/>
      <w:bookmarkStart w:id="5" w:name="_Toc425054504"/>
      <w:bookmarkStart w:id="6" w:name="_Toc430442349"/>
      <w:bookmarkStart w:id="7" w:name="_Ref101176919"/>
      <w:bookmarkEnd w:id="2"/>
      <w:r>
        <w:rPr>
          <w:rFonts w:cs="Arial"/>
          <w:lang w:val="es-ES"/>
        </w:rPr>
        <w:t xml:space="preserve">Procedimiento </w:t>
      </w:r>
      <w:r w:rsidR="00587539">
        <w:rPr>
          <w:rFonts w:cs="Arial"/>
          <w:lang w:val="es-ES"/>
        </w:rPr>
        <w:t>GP</w:t>
      </w:r>
      <w:bookmarkEnd w:id="3"/>
    </w:p>
    <w:p w14:paraId="24DEFCB7" w14:textId="20D4D745" w:rsidR="007E0D35" w:rsidRPr="007E0D35" w:rsidRDefault="00B001F8" w:rsidP="007E0D35">
      <w:pPr>
        <w:rPr>
          <w:lang w:val="es-ES"/>
        </w:rPr>
      </w:pPr>
      <w:r w:rsidRPr="00B001F8">
        <w:rPr>
          <w:lang w:val="es-ES"/>
        </w:rPr>
        <w:t xml:space="preserve">Este procedimiento tiene el objetivo de mostrar cómo verificar que </w:t>
      </w:r>
      <w:r w:rsidR="006C69F6">
        <w:rPr>
          <w:lang w:val="es-ES"/>
        </w:rPr>
        <w:t xml:space="preserve">los documentos de venta </w:t>
      </w:r>
      <w:r w:rsidR="00994776">
        <w:rPr>
          <w:lang w:val="es-ES"/>
        </w:rPr>
        <w:t>han</w:t>
      </w:r>
      <w:r w:rsidRPr="00B001F8">
        <w:rPr>
          <w:lang w:val="es-ES"/>
        </w:rPr>
        <w:t xml:space="preserve"> sido bien ingresad</w:t>
      </w:r>
      <w:r w:rsidR="006C69F6">
        <w:rPr>
          <w:lang w:val="es-ES"/>
        </w:rPr>
        <w:t>o</w:t>
      </w:r>
      <w:r w:rsidRPr="00B001F8">
        <w:rPr>
          <w:lang w:val="es-ES"/>
        </w:rPr>
        <w:t xml:space="preserve">s en Dynamics GP de tal forma que se </w:t>
      </w:r>
      <w:r w:rsidR="006C69F6">
        <w:rPr>
          <w:lang w:val="es-ES"/>
        </w:rPr>
        <w:t>puedan emitir electrónicamente</w:t>
      </w:r>
      <w:r w:rsidRPr="00B001F8">
        <w:rPr>
          <w:lang w:val="es-ES"/>
        </w:rPr>
        <w:t>.</w:t>
      </w:r>
    </w:p>
    <w:p w14:paraId="1991AEE2" w14:textId="77777777" w:rsidR="009502E5" w:rsidRDefault="007328C1" w:rsidP="00AF64D5">
      <w:pPr>
        <w:pStyle w:val="Heading2"/>
        <w:rPr>
          <w:lang w:val="es-ES"/>
        </w:rPr>
      </w:pPr>
      <w:bookmarkStart w:id="8" w:name="_Toc24455386"/>
      <w:bookmarkEnd w:id="4"/>
      <w:bookmarkEnd w:id="5"/>
      <w:bookmarkEnd w:id="6"/>
      <w:bookmarkEnd w:id="7"/>
      <w:r>
        <w:rPr>
          <w:lang w:val="es-ES"/>
        </w:rPr>
        <w:t>Mantenimiento de clientes</w:t>
      </w:r>
      <w:bookmarkEnd w:id="8"/>
    </w:p>
    <w:p w14:paraId="04EEC2A3" w14:textId="77777777" w:rsidR="00076540" w:rsidRDefault="00994776" w:rsidP="007328C1">
      <w:pPr>
        <w:widowControl/>
        <w:spacing w:before="120" w:line="240" w:lineRule="auto"/>
        <w:rPr>
          <w:noProof/>
          <w:lang w:val="es-ES" w:eastAsia="es-ES"/>
        </w:rPr>
      </w:pPr>
      <w:r>
        <w:rPr>
          <w:lang w:val="es-ES"/>
        </w:rPr>
        <w:t>Antes de emitir cualquier documento electrónico, verifique que c</w:t>
      </w:r>
      <w:r w:rsidR="007328C1">
        <w:rPr>
          <w:noProof/>
          <w:lang w:val="es-ES" w:eastAsia="es-ES"/>
        </w:rPr>
        <w:t xml:space="preserve">ada cliente </w:t>
      </w:r>
      <w:r>
        <w:rPr>
          <w:noProof/>
          <w:lang w:val="es-ES" w:eastAsia="es-ES"/>
        </w:rPr>
        <w:t xml:space="preserve">tenga </w:t>
      </w:r>
      <w:r w:rsidR="00D20065">
        <w:rPr>
          <w:noProof/>
          <w:lang w:val="es-ES" w:eastAsia="es-ES"/>
        </w:rPr>
        <w:t xml:space="preserve">como mínimo </w:t>
      </w:r>
      <w:r w:rsidR="00076540">
        <w:rPr>
          <w:noProof/>
          <w:lang w:val="es-ES" w:eastAsia="es-ES"/>
        </w:rPr>
        <w:t>los siguientes datos:</w:t>
      </w:r>
    </w:p>
    <w:p w14:paraId="705638A9" w14:textId="341C6B75" w:rsidR="003015CB" w:rsidRPr="00C758BA" w:rsidRDefault="00076540" w:rsidP="008D34AB">
      <w:pPr>
        <w:pStyle w:val="ListParagraph"/>
        <w:numPr>
          <w:ilvl w:val="0"/>
          <w:numId w:val="3"/>
        </w:numPr>
        <w:spacing w:before="12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Ingrese a </w:t>
      </w:r>
      <w:r w:rsidR="007328C1" w:rsidRPr="00076540">
        <w:rPr>
          <w:noProof/>
          <w:lang w:val="es-ES" w:eastAsia="es-ES"/>
        </w:rPr>
        <w:t>la ventana Mantenimiento de clientes que está en Ventas / tarjetas / cliente</w:t>
      </w:r>
    </w:p>
    <w:p w14:paraId="2B658F1E" w14:textId="70CE9546" w:rsidR="00C758BA" w:rsidRPr="00EA2F5C" w:rsidRDefault="008362C9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ES" w:eastAsia="es-ES"/>
        </w:rPr>
        <w:t>En el campo Nombre, i</w:t>
      </w:r>
      <w:r w:rsidR="00C758BA" w:rsidRPr="003015CB">
        <w:rPr>
          <w:noProof/>
          <w:lang w:val="es-ES" w:eastAsia="es-ES"/>
        </w:rPr>
        <w:t>ngrese la Razón social</w:t>
      </w:r>
      <w:r w:rsidR="00C758BA" w:rsidRPr="003015CB">
        <w:rPr>
          <w:noProof/>
          <w:lang w:val="es-MX" w:eastAsia="es-MX"/>
        </w:rPr>
        <w:t xml:space="preserve"> </w:t>
      </w:r>
      <w:r w:rsidR="00C758BA" w:rsidRPr="00C758BA">
        <w:rPr>
          <w:noProof/>
          <w:lang w:val="es-MX"/>
        </w:rPr>
        <w:t xml:space="preserve"> </w:t>
      </w:r>
    </w:p>
    <w:p w14:paraId="093EE72B" w14:textId="371BAD02" w:rsidR="00C758BA" w:rsidRPr="00E53830" w:rsidRDefault="008362C9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En el campo Ciudad, i</w:t>
      </w:r>
      <w:r w:rsidR="00C758BA" w:rsidRPr="00C758BA">
        <w:rPr>
          <w:noProof/>
          <w:lang w:val="es-MX"/>
        </w:rPr>
        <w:t xml:space="preserve">ngrese </w:t>
      </w:r>
      <w:r>
        <w:rPr>
          <w:noProof/>
          <w:lang w:val="es-MX"/>
        </w:rPr>
        <w:t xml:space="preserve">el código de municipio </w:t>
      </w:r>
      <w:r w:rsidR="00C758BA" w:rsidRPr="00C758BA">
        <w:rPr>
          <w:noProof/>
          <w:lang w:val="es-MX"/>
        </w:rPr>
        <w:t xml:space="preserve">seguido de un guion y </w:t>
      </w:r>
      <w:r w:rsidR="00654378">
        <w:rPr>
          <w:noProof/>
          <w:lang w:val="es-MX"/>
        </w:rPr>
        <w:t xml:space="preserve">opcionalmente </w:t>
      </w:r>
      <w:r w:rsidR="00C758BA" w:rsidRPr="00C758BA">
        <w:rPr>
          <w:noProof/>
          <w:lang w:val="es-MX"/>
        </w:rPr>
        <w:t xml:space="preserve">el nombre </w:t>
      </w:r>
      <w:r>
        <w:rPr>
          <w:noProof/>
          <w:lang w:val="es-MX"/>
        </w:rPr>
        <w:t>del municipio</w:t>
      </w:r>
      <w:r w:rsidR="00C758BA" w:rsidRPr="00C758BA">
        <w:rPr>
          <w:noProof/>
          <w:lang w:val="es-MX"/>
        </w:rPr>
        <w:t>.</w:t>
      </w:r>
    </w:p>
    <w:p w14:paraId="4D370648" w14:textId="07D88CDB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 w:rsidRPr="00C758BA">
        <w:rPr>
          <w:noProof/>
          <w:lang w:val="es-MX"/>
        </w:rPr>
        <w:t>(Opcional) Ingrese el Código Postal.</w:t>
      </w:r>
    </w:p>
    <w:p w14:paraId="19A05BCB" w14:textId="6110AE4B" w:rsidR="00934B23" w:rsidRPr="0076437B" w:rsidRDefault="00934B23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Ingrese el código de país</w:t>
      </w:r>
    </w:p>
    <w:p w14:paraId="52F8D1B2" w14:textId="45C4BB8E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w:t>En el campo Def. usuario 2 ingrese un código y opcional</w:t>
      </w:r>
      <w:r w:rsidR="008362C9">
        <w:rPr>
          <w:noProof/>
          <w:lang w:val="es-MX" w:eastAsia="es-MX"/>
        </w:rPr>
        <w:t xml:space="preserve">mente la descripción. </w:t>
      </w:r>
      <w:r w:rsidR="002E228D">
        <w:rPr>
          <w:noProof/>
          <w:lang w:val="es-MX" w:eastAsia="es-MX"/>
        </w:rPr>
        <w:t>Los valores permitidos son</w:t>
      </w:r>
      <w:r w:rsidR="008362C9">
        <w:rPr>
          <w:noProof/>
          <w:lang w:val="es-MX" w:eastAsia="es-MX"/>
        </w:rPr>
        <w:t>:</w:t>
      </w:r>
      <w:r>
        <w:rPr>
          <w:noProof/>
          <w:lang w:val="es-MX" w:eastAsia="es-MX"/>
        </w:rPr>
        <w:t xml:space="preserve">  1-JURIDI</w:t>
      </w:r>
      <w:r w:rsidR="008362C9">
        <w:rPr>
          <w:noProof/>
          <w:lang w:val="es-MX" w:eastAsia="es-MX"/>
        </w:rPr>
        <w:t>C</w:t>
      </w:r>
      <w:r>
        <w:rPr>
          <w:noProof/>
          <w:lang w:val="es-MX" w:eastAsia="es-MX"/>
        </w:rPr>
        <w:t>O, 2-NATURAL</w:t>
      </w:r>
    </w:p>
    <w:p w14:paraId="1D98B0A5" w14:textId="77777777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0D446D">
        <w:rPr>
          <w:noProof/>
          <w:lang w:val="es-ES" w:eastAsia="es-ES"/>
        </w:rPr>
        <w:t>Ingrese a la opción de Menú Adicional / Información adicional</w:t>
      </w:r>
    </w:p>
    <w:p w14:paraId="70EEAAC7" w14:textId="3A7CBA90" w:rsidR="003015CB" w:rsidRPr="003015CB" w:rsidRDefault="00755128" w:rsidP="003015CB">
      <w:pPr>
        <w:pStyle w:val="ListParagraph"/>
        <w:spacing w:before="120" w:line="240" w:lineRule="auto"/>
        <w:rPr>
          <w:noProof/>
          <w:lang w:val="es-ES" w:eastAsia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50E6F2" wp14:editId="00A61756">
                <wp:simplePos x="0" y="0"/>
                <wp:positionH relativeFrom="margin">
                  <wp:posOffset>2981325</wp:posOffset>
                </wp:positionH>
                <wp:positionV relativeFrom="paragraph">
                  <wp:posOffset>659130</wp:posOffset>
                </wp:positionV>
                <wp:extent cx="393700" cy="314325"/>
                <wp:effectExtent l="838200" t="171450" r="25400" b="28575"/>
                <wp:wrapNone/>
                <wp:docPr id="6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47275"/>
                            <a:gd name="adj6" fmla="val -2032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224C3C9" w14:textId="252CF7DC" w:rsidR="008362C9" w:rsidRPr="006E79CC" w:rsidRDefault="00934B23" w:rsidP="006656E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50E6F2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67" o:spid="_x0000_s1026" type="#_x0000_t48" style="position:absolute;left:0;text-align:left;margin-left:234.75pt;margin-top:51.9pt;width:31pt;height:24.7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" adj="-43898,-10211,-20203,7200,-5082,7855" fillcolor="white [3212]" strokecolor="red" strokeweight="2.5pt">
                <v:textbox>
                  <w:txbxContent>
                    <w:p w14:paraId="7224C3C9" w14:textId="252CF7DC" w:rsidR="008362C9" w:rsidRPr="006E79CC" w:rsidRDefault="00934B23" w:rsidP="006656E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205823F" wp14:editId="1A463397">
                <wp:simplePos x="0" y="0"/>
                <wp:positionH relativeFrom="margin">
                  <wp:posOffset>2505075</wp:posOffset>
                </wp:positionH>
                <wp:positionV relativeFrom="paragraph">
                  <wp:posOffset>3716655</wp:posOffset>
                </wp:positionV>
                <wp:extent cx="393700" cy="314325"/>
                <wp:effectExtent l="723900" t="19050" r="25400" b="28575"/>
                <wp:wrapNone/>
                <wp:docPr id="3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271"/>
                            <a:gd name="adj6" fmla="val -176617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62D4D01" w14:textId="45241267" w:rsidR="008362C9" w:rsidRPr="006E79CC" w:rsidRDefault="00934B23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5823F" id="_x0000_s1027" type="#_x0000_t48" style="position:absolute;left:0;text-align:left;margin-left:197.25pt;margin-top:292.65pt;width:31pt;height:24.7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" adj="-38149,1571,-20203,7200,-5082,7855" fillcolor="window" strokecolor="red" strokeweight="2.5pt">
                <v:textbox>
                  <w:txbxContent>
                    <w:p w14:paraId="662D4D01" w14:textId="45241267" w:rsidR="008362C9" w:rsidRPr="006E79CC" w:rsidRDefault="00934B23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33A42AB" wp14:editId="353A2F1F">
                <wp:simplePos x="0" y="0"/>
                <wp:positionH relativeFrom="margin">
                  <wp:posOffset>2514600</wp:posOffset>
                </wp:positionH>
                <wp:positionV relativeFrom="paragraph">
                  <wp:posOffset>2830830</wp:posOffset>
                </wp:positionV>
                <wp:extent cx="393700" cy="314325"/>
                <wp:effectExtent l="1066800" t="285750" r="25400" b="28575"/>
                <wp:wrapNone/>
                <wp:docPr id="3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80608"/>
                            <a:gd name="adj6" fmla="val -263714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C96046" w14:textId="77777777" w:rsidR="00934B23" w:rsidRPr="006E79CC" w:rsidRDefault="00934B23" w:rsidP="00934B23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A42AB" id="_x0000_s1028" type="#_x0000_t48" style="position:absolute;left:0;text-align:left;margin-left:198pt;margin-top:222.9pt;width:31pt;height:24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" adj="-56962,-17411,-20203,7200,-5082,7855" fillcolor="window" strokecolor="red" strokeweight="2.5pt">
                <v:textbox>
                  <w:txbxContent>
                    <w:p w14:paraId="08C96046" w14:textId="77777777" w:rsidR="00934B23" w:rsidRPr="006E79CC" w:rsidRDefault="00934B23" w:rsidP="00934B23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60DA7AF" wp14:editId="5E036E42">
                <wp:simplePos x="0" y="0"/>
                <wp:positionH relativeFrom="margin">
                  <wp:posOffset>2505075</wp:posOffset>
                </wp:positionH>
                <wp:positionV relativeFrom="paragraph">
                  <wp:posOffset>2125980</wp:posOffset>
                </wp:positionV>
                <wp:extent cx="393700" cy="314325"/>
                <wp:effectExtent l="590550" t="19050" r="25400" b="28575"/>
                <wp:wrapNone/>
                <wp:docPr id="2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22422"/>
                            <a:gd name="adj6" fmla="val -14341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900084" w14:textId="006AC1B4" w:rsidR="008362C9" w:rsidRPr="006E79CC" w:rsidRDefault="008362C9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DA7AF" id="_x0000_s1029" type="#_x0000_t48" style="position:absolute;left:0;text-align:left;margin-left:197.25pt;margin-top:167.4pt;width:31pt;height:24.7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" adj="-30977,4843,-20203,7200,-5082,7855" fillcolor="white [3212]" strokecolor="red" strokeweight="2.5pt">
                <v:textbox>
                  <w:txbxContent>
                    <w:p w14:paraId="33900084" w14:textId="006AC1B4" w:rsidR="008362C9" w:rsidRPr="006E79CC" w:rsidRDefault="008362C9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AFC8997" wp14:editId="7F480ED3">
                <wp:simplePos x="0" y="0"/>
                <wp:positionH relativeFrom="margin">
                  <wp:posOffset>2505075</wp:posOffset>
                </wp:positionH>
                <wp:positionV relativeFrom="paragraph">
                  <wp:posOffset>2468880</wp:posOffset>
                </wp:positionV>
                <wp:extent cx="393700" cy="314325"/>
                <wp:effectExtent l="876300" t="38100" r="25400" b="28575"/>
                <wp:wrapNone/>
                <wp:docPr id="2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820"/>
                            <a:gd name="adj6" fmla="val -217746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D324A5D" w14:textId="21C88A91" w:rsidR="008362C9" w:rsidRPr="006E79CC" w:rsidRDefault="008362C9" w:rsidP="00E5383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C8997" id="_x0000_s1030" type="#_x0000_t48" style="position:absolute;left:0;text-align:left;margin-left:197.25pt;margin-top:194.4pt;width:31pt;height:24.7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" adj="-47033,-393,-20203,7200,-5082,7855" fillcolor="window" strokecolor="red" strokeweight="2.5pt">
                <v:textbox>
                  <w:txbxContent>
                    <w:p w14:paraId="5D324A5D" w14:textId="21C88A91" w:rsidR="008362C9" w:rsidRPr="006E79CC" w:rsidRDefault="008362C9" w:rsidP="00E5383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5C13BD" wp14:editId="6E09CAF2">
                <wp:simplePos x="0" y="0"/>
                <wp:positionH relativeFrom="margin">
                  <wp:posOffset>-38100</wp:posOffset>
                </wp:positionH>
                <wp:positionV relativeFrom="paragraph">
                  <wp:posOffset>792480</wp:posOffset>
                </wp:positionV>
                <wp:extent cx="462915" cy="358140"/>
                <wp:effectExtent l="19050" t="19050" r="1003935" b="22860"/>
                <wp:wrapNone/>
                <wp:docPr id="5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2915" cy="358140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46504"/>
                            <a:gd name="adj4" fmla="val 205912"/>
                            <a:gd name="adj5" fmla="val 62599"/>
                            <a:gd name="adj6" fmla="val 317737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CB2B1" w14:textId="77777777" w:rsidR="008362C9" w:rsidRPr="006E79CC" w:rsidRDefault="008362C9" w:rsidP="003115E1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13BD" id="_x0000_s1031" type="#_x0000_t48" style="position:absolute;left:0;text-align:left;margin-left:-3pt;margin-top:62.4pt;width:36.45pt;height:28.2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" adj="68631,13521,44477,10045,23137,8728" fillcolor="white [3212]" strokecolor="red" strokeweight="2.5pt">
                <v:textbox>
                  <w:txbxContent>
                    <w:p w14:paraId="70FCB2B1" w14:textId="77777777" w:rsidR="008362C9" w:rsidRPr="006E79CC" w:rsidRDefault="008362C9" w:rsidP="003115E1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795FAA">
        <w:rPr>
          <w:noProof/>
          <w:lang w:val="es-ES" w:eastAsia="es-ES"/>
        </w:rPr>
        <w:drawing>
          <wp:inline distT="0" distB="0" distL="0" distR="0" wp14:anchorId="2B341D49" wp14:editId="0E6F5CF9">
            <wp:extent cx="5172075" cy="4211152"/>
            <wp:effectExtent l="0" t="0" r="0" b="0"/>
            <wp:docPr id="18" name="Imagen 1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ente dat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045" cy="42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3FD0" w14:textId="3397FA35" w:rsidR="003015CB" w:rsidRPr="003015CB" w:rsidRDefault="003015CB" w:rsidP="003015CB">
      <w:pPr>
        <w:pStyle w:val="ListParagraph"/>
        <w:rPr>
          <w:noProof/>
          <w:lang w:val="es-ES" w:eastAsia="es-ES"/>
        </w:rPr>
      </w:pPr>
    </w:p>
    <w:p w14:paraId="1233E132" w14:textId="083B11E6" w:rsidR="009D33C5" w:rsidRPr="009D33C5" w:rsidRDefault="00EA2F5C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9D33C5">
        <w:rPr>
          <w:lang w:val="es-ES"/>
        </w:rPr>
        <w:lastRenderedPageBreak/>
        <w:t>En la ventana Información adicional (Additional information)</w:t>
      </w:r>
      <w:r w:rsidR="009D33C5" w:rsidRPr="009D33C5">
        <w:rPr>
          <w:lang w:val="es-ES"/>
        </w:rPr>
        <w:t>:</w:t>
      </w:r>
    </w:p>
    <w:p w14:paraId="6882D9E7" w14:textId="6238BC66" w:rsidR="009D33C5" w:rsidRPr="00C758BA" w:rsidRDefault="00654378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el campo Doc type, ingrese el </w:t>
      </w:r>
      <w:r w:rsidR="009D33C5" w:rsidRPr="00C758BA">
        <w:rPr>
          <w:lang w:val="es-ES"/>
        </w:rPr>
        <w:t xml:space="preserve">Tipo de documento </w:t>
      </w:r>
    </w:p>
    <w:p w14:paraId="6FE6EB12" w14:textId="74F32832" w:rsidR="009D33C5" w:rsidRPr="00C758BA" w:rsidRDefault="00654378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>
        <w:rPr>
          <w:lang w:val="es-ES"/>
        </w:rPr>
        <w:t xml:space="preserve">En el campo NIT, ingrese el </w:t>
      </w:r>
      <w:r w:rsidR="009D33C5" w:rsidRPr="00C758BA">
        <w:rPr>
          <w:lang w:val="es-ES"/>
        </w:rPr>
        <w:t>Número de documento</w:t>
      </w:r>
    </w:p>
    <w:p w14:paraId="56BE0D28" w14:textId="1F76A857" w:rsidR="009D33C5" w:rsidRPr="00C758BA" w:rsidRDefault="009D33C5" w:rsidP="007D29A7">
      <w:pPr>
        <w:pStyle w:val="ListParagraph"/>
        <w:numPr>
          <w:ilvl w:val="1"/>
          <w:numId w:val="14"/>
        </w:numPr>
        <w:spacing w:before="120" w:line="240" w:lineRule="auto"/>
        <w:rPr>
          <w:lang w:val="es-ES"/>
        </w:rPr>
      </w:pPr>
      <w:r w:rsidRPr="00C758BA">
        <w:rPr>
          <w:lang w:val="es-ES"/>
        </w:rPr>
        <w:t xml:space="preserve">Clic en el botón </w:t>
      </w:r>
      <w:r w:rsidR="00934B23">
        <w:rPr>
          <w:lang w:val="es-ES"/>
        </w:rPr>
        <w:t>Guardar (S</w:t>
      </w:r>
      <w:r w:rsidRPr="00C758BA">
        <w:rPr>
          <w:lang w:val="es-ES"/>
        </w:rPr>
        <w:t>a</w:t>
      </w:r>
      <w:r w:rsidR="00C758BA">
        <w:rPr>
          <w:lang w:val="es-ES"/>
        </w:rPr>
        <w:t>v</w:t>
      </w:r>
      <w:r w:rsidRPr="00C758BA">
        <w:rPr>
          <w:lang w:val="es-ES"/>
        </w:rPr>
        <w:t>e</w:t>
      </w:r>
      <w:r w:rsidR="00934B23">
        <w:rPr>
          <w:lang w:val="es-ES"/>
        </w:rPr>
        <w:t>)</w:t>
      </w:r>
    </w:p>
    <w:p w14:paraId="5C90B032" w14:textId="70211D88" w:rsidR="00EA2F5C" w:rsidRDefault="00C758BA" w:rsidP="00EA2F5C">
      <w:pPr>
        <w:pStyle w:val="ListParagraph"/>
        <w:spacing w:before="120" w:line="240" w:lineRule="auto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843A56" wp14:editId="0AD0EBE3">
                <wp:simplePos x="0" y="0"/>
                <wp:positionH relativeFrom="column">
                  <wp:posOffset>-19050</wp:posOffset>
                </wp:positionH>
                <wp:positionV relativeFrom="paragraph">
                  <wp:posOffset>1002030</wp:posOffset>
                </wp:positionV>
                <wp:extent cx="408305" cy="304165"/>
                <wp:effectExtent l="19050" t="495300" r="448945" b="19685"/>
                <wp:wrapNone/>
                <wp:docPr id="158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8305" cy="304165"/>
                        </a:xfrm>
                        <a:prstGeom prst="borderCallout2">
                          <a:avLst>
                            <a:gd name="adj1" fmla="val 37579"/>
                            <a:gd name="adj2" fmla="val 125972"/>
                            <a:gd name="adj3" fmla="val -56194"/>
                            <a:gd name="adj4" fmla="val 163666"/>
                            <a:gd name="adj5" fmla="val -157173"/>
                            <a:gd name="adj6" fmla="val 20797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B82A225" w14:textId="56F493C8" w:rsidR="008362C9" w:rsidRPr="00973A34" w:rsidRDefault="007D29A7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3A56" id="AutoShape 96" o:spid="_x0000_s1032" type="#_x0000_t48" style="position:absolute;left:0;text-align:left;margin-left:-1.5pt;margin-top:78.9pt;width:32.15pt;height:2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" adj="44922,-33949,35352,-12138,27210,8117" strokecolor="red" strokeweight="2.5pt">
                <v:shadow color="#868686"/>
                <v:textbox>
                  <w:txbxContent>
                    <w:p w14:paraId="1B82A225" w14:textId="56F493C8" w:rsidR="008362C9" w:rsidRPr="00973A34" w:rsidRDefault="007D29A7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.c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18B197" wp14:editId="4950073E">
                <wp:simplePos x="0" y="0"/>
                <wp:positionH relativeFrom="column">
                  <wp:posOffset>3200400</wp:posOffset>
                </wp:positionH>
                <wp:positionV relativeFrom="paragraph">
                  <wp:posOffset>763905</wp:posOffset>
                </wp:positionV>
                <wp:extent cx="422910" cy="314325"/>
                <wp:effectExtent l="1524000" t="76200" r="15240" b="28575"/>
                <wp:wrapNone/>
                <wp:docPr id="157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910" cy="314325"/>
                        </a:xfrm>
                        <a:prstGeom prst="borderCallout2">
                          <a:avLst>
                            <a:gd name="adj1" fmla="val 47725"/>
                            <a:gd name="adj2" fmla="val 153"/>
                            <a:gd name="adj3" fmla="val -7347"/>
                            <a:gd name="adj4" fmla="val -194480"/>
                            <a:gd name="adj5" fmla="val -12997"/>
                            <a:gd name="adj6" fmla="val -35992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ADBAE6" w14:textId="7512AC04" w:rsidR="008362C9" w:rsidRPr="00973A34" w:rsidRDefault="007D29A7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8B197" id="AutoShape 95" o:spid="_x0000_s1033" type="#_x0000_t48" style="position:absolute;left:0;text-align:left;margin-left:252pt;margin-top:60.15pt;width:33.3pt;height:2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" adj="-77743,-2807,-42008,-1587,33,10309" strokecolor="red" strokeweight="2.5pt">
                <v:shadow color="#868686"/>
                <v:textbox>
                  <w:txbxContent>
                    <w:p w14:paraId="09ADBAE6" w14:textId="7512AC04" w:rsidR="008362C9" w:rsidRPr="00973A34" w:rsidRDefault="007D29A7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.a</w:t>
                      </w:r>
                    </w:p>
                  </w:txbxContent>
                </v:textbox>
              </v:shape>
            </w:pict>
          </mc:Fallback>
        </mc:AlternateContent>
      </w:r>
      <w:r w:rsidR="009D33C5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2040ACC" wp14:editId="1A7F5071">
                <wp:simplePos x="0" y="0"/>
                <wp:positionH relativeFrom="column">
                  <wp:posOffset>3390900</wp:posOffset>
                </wp:positionH>
                <wp:positionV relativeFrom="paragraph">
                  <wp:posOffset>1233514</wp:posOffset>
                </wp:positionV>
                <wp:extent cx="414655" cy="350520"/>
                <wp:effectExtent l="1333500" t="342900" r="23495" b="11430"/>
                <wp:wrapNone/>
                <wp:docPr id="1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4655" cy="350520"/>
                        </a:xfrm>
                        <a:prstGeom prst="borderCallout2">
                          <a:avLst>
                            <a:gd name="adj1" fmla="val 43095"/>
                            <a:gd name="adj2" fmla="val -5567"/>
                            <a:gd name="adj3" fmla="val 9998"/>
                            <a:gd name="adj4" fmla="val -94396"/>
                            <a:gd name="adj5" fmla="val -90463"/>
                            <a:gd name="adj6" fmla="val -314814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CD3EDC5" w14:textId="0A85D96C" w:rsidR="008362C9" w:rsidRPr="00973A34" w:rsidRDefault="007D29A7" w:rsidP="004A6B79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8</w:t>
                            </w:r>
                            <w:r w:rsidR="008362C9">
                              <w:rPr>
                                <w:color w:val="FF0000"/>
                                <w:lang w:val="es-BO"/>
                              </w:rPr>
                              <w:t>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40ACC" id="_x0000_s1034" type="#_x0000_t48" style="position:absolute;left:0;text-align:left;margin-left:267pt;margin-top:97.15pt;width:32.65pt;height:27.6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" adj="-68000,-19540,-20390,2160,-1202,9309" strokecolor="red" strokeweight="2.5pt">
                <v:shadow color="#868686"/>
                <v:textbox>
                  <w:txbxContent>
                    <w:p w14:paraId="6CD3EDC5" w14:textId="0A85D96C" w:rsidR="008362C9" w:rsidRPr="00973A34" w:rsidRDefault="007D29A7" w:rsidP="004A6B79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8</w:t>
                      </w:r>
                      <w:r w:rsidR="008362C9">
                        <w:rPr>
                          <w:color w:val="FF0000"/>
                          <w:lang w:val="es-BO"/>
                        </w:rPr>
                        <w:t>.b</w:t>
                      </w:r>
                    </w:p>
                  </w:txbxContent>
                </v:textbox>
              </v:shape>
            </w:pict>
          </mc:Fallback>
        </mc:AlternateContent>
      </w:r>
      <w:r w:rsidR="00EA2F5C">
        <w:rPr>
          <w:noProof/>
          <w:lang w:val="es-MX" w:eastAsia="es-MX"/>
        </w:rPr>
        <w:drawing>
          <wp:inline distT="0" distB="0" distL="0" distR="0" wp14:anchorId="09B4D4A9" wp14:editId="794F077F">
            <wp:extent cx="3343275" cy="2686050"/>
            <wp:effectExtent l="0" t="0" r="952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1554" w14:textId="384A1E13" w:rsidR="00EA2F5C" w:rsidRPr="00E53830" w:rsidRDefault="00EA2F5C" w:rsidP="00EA2F5C">
      <w:pPr>
        <w:pStyle w:val="ListParagraph"/>
        <w:spacing w:before="120" w:line="240" w:lineRule="auto"/>
        <w:jc w:val="left"/>
        <w:rPr>
          <w:noProof/>
          <w:lang w:val="es-MX" w:eastAsia="es-MX"/>
        </w:rPr>
      </w:pPr>
    </w:p>
    <w:p w14:paraId="680D314A" w14:textId="65E03E52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En la ventana de Mantenimiento de clientes, haga clic en el botón de expansión del I</w:t>
      </w:r>
      <w:r w:rsidR="00C135AC" w:rsidRPr="00C758BA">
        <w:rPr>
          <w:noProof/>
          <w:lang w:val="es-MX"/>
        </w:rPr>
        <w:t xml:space="preserve">d </w:t>
      </w:r>
      <w:r>
        <w:rPr>
          <w:noProof/>
          <w:lang w:val="es-MX"/>
        </w:rPr>
        <w:t xml:space="preserve">de </w:t>
      </w:r>
      <w:r w:rsidR="00C135AC" w:rsidRPr="00C758BA">
        <w:rPr>
          <w:noProof/>
          <w:lang w:val="es-MX"/>
        </w:rPr>
        <w:t xml:space="preserve">direccion. </w:t>
      </w:r>
    </w:p>
    <w:p w14:paraId="1AF82802" w14:textId="28574D22" w:rsidR="00654378" w:rsidRPr="007D29A7" w:rsidRDefault="00654378" w:rsidP="007D29A7">
      <w:pPr>
        <w:spacing w:before="120" w:line="240" w:lineRule="auto"/>
        <w:ind w:left="360"/>
        <w:jc w:val="left"/>
        <w:rPr>
          <w:noProof/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3639DBD" wp14:editId="207F529C">
                <wp:simplePos x="0" y="0"/>
                <wp:positionH relativeFrom="margin">
                  <wp:posOffset>3219450</wp:posOffset>
                </wp:positionH>
                <wp:positionV relativeFrom="paragraph">
                  <wp:posOffset>2004695</wp:posOffset>
                </wp:positionV>
                <wp:extent cx="393700" cy="314325"/>
                <wp:effectExtent l="895350" t="228600" r="25400" b="28575"/>
                <wp:wrapNone/>
                <wp:docPr id="5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65457"/>
                            <a:gd name="adj6" fmla="val -217746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5299D5" w14:textId="15F48803" w:rsidR="008362C9" w:rsidRPr="006E79CC" w:rsidRDefault="007D29A7" w:rsidP="00C135A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39DBD" id="_x0000_s1035" type="#_x0000_t48" style="position:absolute;left:0;text-align:left;margin-left:253.5pt;margin-top:157.85pt;width:31pt;height:24.75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" adj="-47033,-14139,-20203,7200,-5082,7855" fillcolor="window" strokecolor="red" strokeweight="2.5pt">
                <v:textbox>
                  <w:txbxContent>
                    <w:p w14:paraId="355299D5" w14:textId="15F48803" w:rsidR="008362C9" w:rsidRPr="006E79CC" w:rsidRDefault="007D29A7" w:rsidP="00C135A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585310" wp14:editId="57773A71">
            <wp:extent cx="4562475" cy="2543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AAA0" w14:textId="6E70A062" w:rsidR="00C758BA" w:rsidRDefault="00C758BA" w:rsidP="008D34AB">
      <w:pPr>
        <w:pStyle w:val="ListParagraph"/>
        <w:numPr>
          <w:ilvl w:val="0"/>
          <w:numId w:val="3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E</w:t>
      </w:r>
      <w:r w:rsidR="00710E93" w:rsidRPr="00C758BA">
        <w:rPr>
          <w:noProof/>
          <w:lang w:val="es-MX"/>
        </w:rPr>
        <w:t xml:space="preserve">n </w:t>
      </w:r>
      <w:r w:rsidR="00831234" w:rsidRPr="00C758BA">
        <w:rPr>
          <w:noProof/>
          <w:lang w:val="es-MX"/>
        </w:rPr>
        <w:t xml:space="preserve">la </w:t>
      </w:r>
      <w:r w:rsidR="00654378">
        <w:rPr>
          <w:noProof/>
          <w:lang w:val="es-MX"/>
        </w:rPr>
        <w:t>ventana</w:t>
      </w:r>
      <w:r w:rsidR="00831234" w:rsidRPr="00C758BA">
        <w:rPr>
          <w:noProof/>
          <w:lang w:val="es-MX"/>
        </w:rPr>
        <w:t xml:space="preserve"> informacion de Internet </w:t>
      </w:r>
      <w:r>
        <w:rPr>
          <w:noProof/>
          <w:lang w:val="es-MX"/>
        </w:rPr>
        <w:t>ingrese los siguientes parámetros</w:t>
      </w:r>
      <w:r w:rsidR="00654378">
        <w:rPr>
          <w:noProof/>
          <w:lang w:val="es-MX"/>
        </w:rPr>
        <w:t xml:space="preserve"> en el campo Información adicional</w:t>
      </w:r>
      <w:r>
        <w:rPr>
          <w:noProof/>
          <w:lang w:val="es-MX"/>
        </w:rPr>
        <w:t>:</w:t>
      </w:r>
    </w:p>
    <w:p w14:paraId="480C3EDE" w14:textId="4AA83016" w:rsidR="00C758BA" w:rsidRDefault="00C758BA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O</w:t>
      </w:r>
      <w:r w:rsidR="00C135AC" w:rsidRPr="00C758BA">
        <w:rPr>
          <w:noProof/>
          <w:lang w:val="es-MX"/>
        </w:rPr>
        <w:t>bligaciones del c</w:t>
      </w:r>
      <w:r w:rsidR="00831234" w:rsidRPr="00C758BA">
        <w:rPr>
          <w:noProof/>
          <w:lang w:val="es-MX"/>
        </w:rPr>
        <w:t>l</w:t>
      </w:r>
      <w:r w:rsidR="00C135AC" w:rsidRPr="00C758BA">
        <w:rPr>
          <w:noProof/>
          <w:lang w:val="es-MX"/>
        </w:rPr>
        <w:t>iente</w:t>
      </w:r>
      <w:r w:rsidR="00010F08">
        <w:rPr>
          <w:noProof/>
          <w:lang w:val="es-MX"/>
        </w:rPr>
        <w:t xml:space="preserve">. </w:t>
      </w:r>
      <w:r w:rsidR="00010F08" w:rsidRPr="00C758BA">
        <w:rPr>
          <w:noProof/>
          <w:lang w:val="es-MX"/>
        </w:rPr>
        <w:t>Si el cliente tien</w:t>
      </w:r>
      <w:r w:rsidR="00010F08">
        <w:rPr>
          <w:noProof/>
          <w:lang w:val="es-MX"/>
        </w:rPr>
        <w:t>e</w:t>
      </w:r>
      <w:r w:rsidR="00010F08" w:rsidRPr="00C758BA">
        <w:rPr>
          <w:noProof/>
          <w:lang w:val="es-MX"/>
        </w:rPr>
        <w:t xml:space="preserve"> </w:t>
      </w:r>
      <w:r w:rsidR="00010F08">
        <w:rPr>
          <w:noProof/>
          <w:lang w:val="es-MX"/>
        </w:rPr>
        <w:t xml:space="preserve">más </w:t>
      </w:r>
      <w:r w:rsidR="00010F08" w:rsidRPr="00C758BA">
        <w:rPr>
          <w:noProof/>
          <w:lang w:val="es-MX"/>
        </w:rPr>
        <w:t>de una obligaci</w:t>
      </w:r>
      <w:r w:rsidR="00010F08">
        <w:rPr>
          <w:noProof/>
          <w:lang w:val="es-MX"/>
        </w:rPr>
        <w:t>ó</w:t>
      </w:r>
      <w:r w:rsidR="00010F08" w:rsidRPr="00C758BA">
        <w:rPr>
          <w:noProof/>
          <w:lang w:val="es-MX"/>
        </w:rPr>
        <w:t>n</w:t>
      </w:r>
      <w:r w:rsidR="00010F08">
        <w:rPr>
          <w:noProof/>
          <w:lang w:val="es-MX"/>
        </w:rPr>
        <w:t>,</w:t>
      </w:r>
      <w:r w:rsidR="00010F08" w:rsidRPr="00C758BA">
        <w:rPr>
          <w:noProof/>
          <w:lang w:val="es-MX"/>
        </w:rPr>
        <w:t xml:space="preserve"> debe ingresarlos separados por comas.</w:t>
      </w:r>
      <w:r w:rsidR="00010F08">
        <w:rPr>
          <w:noProof/>
          <w:lang w:val="es-MX"/>
        </w:rPr>
        <w:t xml:space="preserve"> Ejemplo: OBLIGACIONESFIS=0-07, E-01</w:t>
      </w:r>
    </w:p>
    <w:p w14:paraId="0ABD32D1" w14:textId="6B41B9F1" w:rsidR="00C135AC" w:rsidRDefault="00C758BA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 w:rsidRPr="00C758BA">
        <w:rPr>
          <w:noProof/>
          <w:lang w:val="es-MX"/>
        </w:rPr>
        <w:t>R</w:t>
      </w:r>
      <w:r w:rsidR="00C135AC" w:rsidRPr="00C758BA">
        <w:rPr>
          <w:noProof/>
          <w:lang w:val="es-MX"/>
        </w:rPr>
        <w:t>égimen</w:t>
      </w:r>
      <w:r w:rsidRPr="00C758BA">
        <w:rPr>
          <w:noProof/>
          <w:lang w:val="es-MX"/>
        </w:rPr>
        <w:t xml:space="preserve"> del cliente</w:t>
      </w:r>
      <w:r w:rsidR="00C135AC" w:rsidRPr="00C758BA">
        <w:rPr>
          <w:noProof/>
          <w:lang w:val="es-MX"/>
        </w:rPr>
        <w:t>.</w:t>
      </w:r>
      <w:r w:rsidR="00985CB4" w:rsidRPr="00C758BA">
        <w:rPr>
          <w:noProof/>
          <w:lang w:val="es-MX"/>
        </w:rPr>
        <w:t xml:space="preserve"> </w:t>
      </w:r>
      <w:r w:rsidR="00010F08">
        <w:rPr>
          <w:noProof/>
          <w:lang w:val="es-MX"/>
        </w:rPr>
        <w:t>Ejemplo: REGIMENFISCAL=04</w:t>
      </w:r>
    </w:p>
    <w:p w14:paraId="538741DB" w14:textId="7724B7B9" w:rsidR="00010F08" w:rsidRPr="00C758BA" w:rsidRDefault="00010F08" w:rsidP="007D29A7">
      <w:pPr>
        <w:pStyle w:val="ListParagraph"/>
        <w:numPr>
          <w:ilvl w:val="0"/>
          <w:numId w:val="15"/>
        </w:numPr>
        <w:spacing w:before="120" w:line="240" w:lineRule="auto"/>
        <w:jc w:val="left"/>
        <w:rPr>
          <w:noProof/>
          <w:lang w:val="es-MX" w:eastAsia="es-MX"/>
        </w:rPr>
      </w:pPr>
      <w:r>
        <w:rPr>
          <w:noProof/>
          <w:lang w:val="es-MX"/>
        </w:rPr>
        <w:t>Presione el botón Guardar</w:t>
      </w:r>
    </w:p>
    <w:p w14:paraId="26873F98" w14:textId="68CEBE76" w:rsidR="00710E93" w:rsidRDefault="007D29A7" w:rsidP="00710E93">
      <w:pPr>
        <w:spacing w:before="120" w:line="240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EB1878B" wp14:editId="74689D1C">
                <wp:simplePos x="0" y="0"/>
                <wp:positionH relativeFrom="margin">
                  <wp:posOffset>685800</wp:posOffset>
                </wp:positionH>
                <wp:positionV relativeFrom="paragraph">
                  <wp:posOffset>2907030</wp:posOffset>
                </wp:positionV>
                <wp:extent cx="498475" cy="314325"/>
                <wp:effectExtent l="19050" t="19050" r="701675" b="66675"/>
                <wp:wrapNone/>
                <wp:docPr id="5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475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75759"/>
                            <a:gd name="adj4" fmla="val 193566"/>
                            <a:gd name="adj5" fmla="val 108079"/>
                            <a:gd name="adj6" fmla="val 237298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9CE762" w14:textId="0D3C1086" w:rsidR="008362C9" w:rsidRPr="006E79CC" w:rsidRDefault="007D29A7" w:rsidP="00C758B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10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1878B" id="_x0000_s1036" type="#_x0000_t48" style="position:absolute;left:0;text-align:left;margin-left:54pt;margin-top:228.9pt;width:39.25pt;height:24.7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" adj="51256,23345,41810,16364,23137,8728" fillcolor="white [3212]" strokecolor="red" strokeweight="2.5pt">
                <v:textbox>
                  <w:txbxContent>
                    <w:p w14:paraId="719CE762" w14:textId="0D3C1086" w:rsidR="008362C9" w:rsidRPr="006E79CC" w:rsidRDefault="007D29A7" w:rsidP="00C758B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10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.a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B06F53E" wp14:editId="0FD78E47">
                <wp:simplePos x="0" y="0"/>
                <wp:positionH relativeFrom="margin">
                  <wp:posOffset>666750</wp:posOffset>
                </wp:positionH>
                <wp:positionV relativeFrom="paragraph">
                  <wp:posOffset>563880</wp:posOffset>
                </wp:positionV>
                <wp:extent cx="469900" cy="314325"/>
                <wp:effectExtent l="19050" t="133350" r="501650" b="28575"/>
                <wp:wrapNone/>
                <wp:docPr id="2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0" cy="314325"/>
                        </a:xfrm>
                        <a:prstGeom prst="borderCallout2">
                          <a:avLst>
                            <a:gd name="adj1" fmla="val 40406"/>
                            <a:gd name="adj2" fmla="val 107117"/>
                            <a:gd name="adj3" fmla="val 33335"/>
                            <a:gd name="adj4" fmla="val 193566"/>
                            <a:gd name="adj5" fmla="val -40406"/>
                            <a:gd name="adj6" fmla="val 1972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0AE2A3" w14:textId="622DD82D" w:rsidR="008362C9" w:rsidRPr="006E79CC" w:rsidRDefault="007D29A7" w:rsidP="00010F08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10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06F53E" id="_x0000_s1037" type="#_x0000_t48" style="position:absolute;left:0;text-align:left;margin-left:52.5pt;margin-top:44.4pt;width:37pt;height:24.7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" adj="42595,-8728,41810,7200,23137,8728" fillcolor="white [3212]" strokecolor="red" strokeweight="2.5pt">
                <v:textbox>
                  <w:txbxContent>
                    <w:p w14:paraId="210AE2A3" w14:textId="622DD82D" w:rsidR="008362C9" w:rsidRPr="006E79CC" w:rsidRDefault="007D29A7" w:rsidP="00010F08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10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.c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710E93">
        <w:rPr>
          <w:noProof/>
          <w:lang w:val="es-MX" w:eastAsia="es-MX"/>
        </w:rPr>
        <w:drawing>
          <wp:inline distT="0" distB="0" distL="0" distR="0" wp14:anchorId="068F4553" wp14:editId="2DEF6D0E">
            <wp:extent cx="3138481" cy="3819525"/>
            <wp:effectExtent l="0" t="0" r="5080" b="0"/>
            <wp:docPr id="48" name="Imagen 48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obligaciones y regimen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03" cy="386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8133" w14:textId="660978DB" w:rsidR="00710E93" w:rsidRDefault="00710E93" w:rsidP="008D34AB">
      <w:pPr>
        <w:pStyle w:val="ListParagraph"/>
        <w:numPr>
          <w:ilvl w:val="0"/>
          <w:numId w:val="3"/>
        </w:numPr>
        <w:spacing w:before="120" w:line="240" w:lineRule="auto"/>
        <w:ind w:left="426" w:hanging="426"/>
        <w:rPr>
          <w:lang w:val="es-ES"/>
        </w:rPr>
      </w:pPr>
      <w:r>
        <w:rPr>
          <w:lang w:val="es-ES"/>
        </w:rPr>
        <w:t xml:space="preserve">En la ventana Mantenimiento de clientes, presione el botón </w:t>
      </w:r>
      <w:r w:rsidR="00010F08">
        <w:rPr>
          <w:lang w:val="es-ES"/>
        </w:rPr>
        <w:t>Opciones</w:t>
      </w:r>
    </w:p>
    <w:p w14:paraId="146E4D71" w14:textId="639C17BB" w:rsidR="00654378" w:rsidRDefault="00654378" w:rsidP="00654378">
      <w:pPr>
        <w:pStyle w:val="ListParagraph"/>
        <w:spacing w:before="120" w:line="240" w:lineRule="auto"/>
        <w:ind w:left="426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D3FB3BC" wp14:editId="4B7C91AF">
                <wp:simplePos x="0" y="0"/>
                <wp:positionH relativeFrom="margin">
                  <wp:posOffset>4600575</wp:posOffset>
                </wp:positionH>
                <wp:positionV relativeFrom="paragraph">
                  <wp:posOffset>3249930</wp:posOffset>
                </wp:positionV>
                <wp:extent cx="407035" cy="346075"/>
                <wp:effectExtent l="476250" t="19050" r="12065" b="111125"/>
                <wp:wrapNone/>
                <wp:docPr id="159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035" cy="346075"/>
                        </a:xfrm>
                        <a:prstGeom prst="borderCallout2">
                          <a:avLst>
                            <a:gd name="adj1" fmla="val 40337"/>
                            <a:gd name="adj2" fmla="val 5483"/>
                            <a:gd name="adj3" fmla="val 87962"/>
                            <a:gd name="adj4" fmla="val -91672"/>
                            <a:gd name="adj5" fmla="val 126720"/>
                            <a:gd name="adj6" fmla="val -111231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6072683" w14:textId="20B7FA4D" w:rsidR="008362C9" w:rsidRPr="00973A34" w:rsidRDefault="008362C9" w:rsidP="00076540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FB3BC" id="AutoShape 97" o:spid="_x0000_s1038" type="#_x0000_t48" style="position:absolute;left:0;text-align:left;margin-left:362.25pt;margin-top:255.9pt;width:32.05pt;height:27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" adj="-24026,27372,-19801,19000,1184,8713" strokecolor="red" strokeweight="2.5pt">
                <v:shadow color="#868686"/>
                <v:textbox>
                  <w:txbxContent>
                    <w:p w14:paraId="66072683" w14:textId="20B7FA4D" w:rsidR="008362C9" w:rsidRPr="00973A34" w:rsidRDefault="008362C9" w:rsidP="00076540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1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BF4428" wp14:editId="607B8A30">
            <wp:extent cx="4130040" cy="3852057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376" cy="3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495F" w14:textId="77777777" w:rsidR="00010F08" w:rsidRDefault="00710E93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 w:rsidRPr="00917514">
        <w:rPr>
          <w:lang w:val="es-ES"/>
        </w:rPr>
        <w:lastRenderedPageBreak/>
        <w:t xml:space="preserve">En la ventana </w:t>
      </w:r>
      <w:r w:rsidR="00010F08">
        <w:rPr>
          <w:lang w:val="es-ES"/>
        </w:rPr>
        <w:t>Opciones mantenimiento clientes</w:t>
      </w:r>
      <w:r w:rsidRPr="00917514">
        <w:rPr>
          <w:lang w:val="es-ES"/>
        </w:rPr>
        <w:t xml:space="preserve">, ingrese la dirección email del cliente. Puede ingresar </w:t>
      </w:r>
      <w:r w:rsidR="00010F08">
        <w:rPr>
          <w:lang w:val="es-ES"/>
        </w:rPr>
        <w:t>varias direcciones separadas por coma</w:t>
      </w:r>
      <w:r w:rsidRPr="00917514">
        <w:rPr>
          <w:lang w:val="es-ES"/>
        </w:rPr>
        <w:t>.</w:t>
      </w:r>
      <w:r w:rsidR="00917514" w:rsidRPr="00917514">
        <w:rPr>
          <w:lang w:val="es-ES"/>
        </w:rPr>
        <w:t xml:space="preserve">  </w:t>
      </w:r>
    </w:p>
    <w:p w14:paraId="7BE0F3EB" w14:textId="1C883136" w:rsidR="00710E93" w:rsidRPr="00917514" w:rsidRDefault="00010F08" w:rsidP="008D34AB">
      <w:pPr>
        <w:pStyle w:val="ListParagraph"/>
        <w:numPr>
          <w:ilvl w:val="0"/>
          <w:numId w:val="3"/>
        </w:numPr>
        <w:spacing w:before="120" w:line="240" w:lineRule="auto"/>
        <w:rPr>
          <w:lang w:val="es-ES"/>
        </w:rPr>
      </w:pPr>
      <w:r>
        <w:rPr>
          <w:lang w:val="es-ES"/>
        </w:rPr>
        <w:t>P</w:t>
      </w:r>
      <w:r w:rsidR="00710E93" w:rsidRPr="00917514">
        <w:rPr>
          <w:lang w:val="es-ES"/>
        </w:rPr>
        <w:t xml:space="preserve">resione el botón </w:t>
      </w:r>
      <w:r w:rsidR="00BB764E" w:rsidRPr="00917514">
        <w:rPr>
          <w:lang w:val="es-ES"/>
        </w:rPr>
        <w:t>Aceptar</w:t>
      </w:r>
    </w:p>
    <w:p w14:paraId="40EA7C76" w14:textId="171C2C3D" w:rsidR="00755128" w:rsidRDefault="00010F08" w:rsidP="00282DDE">
      <w:pPr>
        <w:spacing w:before="120" w:line="240" w:lineRule="auto"/>
        <w:ind w:left="360"/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8EBAAE4" wp14:editId="2F4DE265">
                <wp:simplePos x="0" y="0"/>
                <wp:positionH relativeFrom="column">
                  <wp:posOffset>1057275</wp:posOffset>
                </wp:positionH>
                <wp:positionV relativeFrom="paragraph">
                  <wp:posOffset>1030605</wp:posOffset>
                </wp:positionV>
                <wp:extent cx="483235" cy="304165"/>
                <wp:effectExtent l="609600" t="533400" r="12065" b="19685"/>
                <wp:wrapNone/>
                <wp:docPr id="5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3235" cy="304165"/>
                        </a:xfrm>
                        <a:prstGeom prst="borderCallout2">
                          <a:avLst>
                            <a:gd name="adj1" fmla="val 48611"/>
                            <a:gd name="adj2" fmla="val -14145"/>
                            <a:gd name="adj3" fmla="val -33843"/>
                            <a:gd name="adj4" fmla="val -111202"/>
                            <a:gd name="adj5" fmla="val -172199"/>
                            <a:gd name="adj6" fmla="val -12377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6670EB4" w14:textId="7B1CBF30" w:rsidR="008362C9" w:rsidRPr="00973A34" w:rsidRDefault="008362C9" w:rsidP="00BB764E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AAE4" id="_x0000_s1039" type="#_x0000_t48" style="position:absolute;left:0;text-align:left;margin-left:83.25pt;margin-top:81.15pt;width:38.05pt;height:23.9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" adj="-26735,-37195,-24020,-7310,-3055,10500" strokecolor="red" strokeweight="2.5pt">
                <v:shadow color="#868686"/>
                <v:textbox>
                  <w:txbxContent>
                    <w:p w14:paraId="36670EB4" w14:textId="7B1CBF30" w:rsidR="008362C9" w:rsidRPr="00973A34" w:rsidRDefault="008362C9" w:rsidP="00BB764E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1751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DADDF2" wp14:editId="3874A567">
                <wp:simplePos x="0" y="0"/>
                <wp:positionH relativeFrom="column">
                  <wp:posOffset>4805144</wp:posOffset>
                </wp:positionH>
                <wp:positionV relativeFrom="paragraph">
                  <wp:posOffset>3384433</wp:posOffset>
                </wp:positionV>
                <wp:extent cx="541655" cy="304165"/>
                <wp:effectExtent l="2095500" t="171450" r="10795" b="19685"/>
                <wp:wrapNone/>
                <wp:docPr id="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655" cy="304165"/>
                        </a:xfrm>
                        <a:prstGeom prst="borderCallout2">
                          <a:avLst>
                            <a:gd name="adj1" fmla="val 40337"/>
                            <a:gd name="adj2" fmla="val -16120"/>
                            <a:gd name="adj3" fmla="val -25856"/>
                            <a:gd name="adj4" fmla="val -305296"/>
                            <a:gd name="adj5" fmla="val -49984"/>
                            <a:gd name="adj6" fmla="val -389593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F945C85" w14:textId="2BAA1D2C" w:rsidR="008362C9" w:rsidRPr="00973A34" w:rsidRDefault="008362C9" w:rsidP="00504AA5">
                            <w:pPr>
                              <w:rPr>
                                <w:color w:val="FF0000"/>
                                <w:lang w:val="es-BO"/>
                              </w:rPr>
                            </w:pPr>
                            <w:r>
                              <w:rPr>
                                <w:color w:val="FF0000"/>
                                <w:lang w:val="es-BO"/>
                              </w:rPr>
                              <w:t>1</w:t>
                            </w:r>
                            <w:r w:rsidR="00755128">
                              <w:rPr>
                                <w:color w:val="FF0000"/>
                                <w:lang w:val="es-BO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ADDF2" id="_x0000_s1040" type="#_x0000_t48" style="position:absolute;left:0;text-align:left;margin-left:378.35pt;margin-top:266.5pt;width:42.65pt;height:23.9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" adj="-84152,-10797,-65944,-5585,-3482,8713" strokecolor="red" strokeweight="2.5pt">
                <v:shadow color="#868686"/>
                <v:textbox>
                  <w:txbxContent>
                    <w:p w14:paraId="0F945C85" w14:textId="2BAA1D2C" w:rsidR="008362C9" w:rsidRPr="00973A34" w:rsidRDefault="008362C9" w:rsidP="00504AA5">
                      <w:pPr>
                        <w:rPr>
                          <w:color w:val="FF0000"/>
                          <w:lang w:val="es-BO"/>
                        </w:rPr>
                      </w:pPr>
                      <w:r>
                        <w:rPr>
                          <w:color w:val="FF0000"/>
                          <w:lang w:val="es-BO"/>
                        </w:rPr>
                        <w:t>1</w:t>
                      </w:r>
                      <w:r w:rsidR="00755128">
                        <w:rPr>
                          <w:color w:val="FF0000"/>
                          <w:lang w:val="es-B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10E93">
        <w:rPr>
          <w:noProof/>
          <w:lang w:val="es-ES"/>
        </w:rPr>
        <w:drawing>
          <wp:inline distT="0" distB="0" distL="0" distR="0" wp14:anchorId="46D23756" wp14:editId="257BF581">
            <wp:extent cx="4802625" cy="4110605"/>
            <wp:effectExtent l="0" t="0" r="0" b="4445"/>
            <wp:docPr id="51" name="Imagen 5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orreos client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640" cy="413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D3CA" w14:textId="2DA6A3DF" w:rsidR="00755128" w:rsidRDefault="00755128">
      <w:pPr>
        <w:widowControl/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AF80619" w14:textId="03647BB5" w:rsidR="00717885" w:rsidRDefault="000E1EEE" w:rsidP="00717885">
      <w:pPr>
        <w:pStyle w:val="Heading2"/>
        <w:rPr>
          <w:lang w:val="es-MX"/>
        </w:rPr>
      </w:pPr>
      <w:bookmarkStart w:id="9" w:name="_Toc24455387"/>
      <w:r w:rsidRPr="000E1EEE">
        <w:rPr>
          <w:rFonts w:eastAsia="Calibri"/>
          <w:lang w:val="es-MX"/>
        </w:rPr>
        <w:lastRenderedPageBreak/>
        <w:t xml:space="preserve">Validación de </w:t>
      </w:r>
      <w:r w:rsidR="00717885" w:rsidRPr="000E1EEE">
        <w:rPr>
          <w:lang w:val="es-MX"/>
        </w:rPr>
        <w:t xml:space="preserve">Factura </w:t>
      </w:r>
      <w:r w:rsidR="00733A92">
        <w:rPr>
          <w:lang w:val="es-MX"/>
        </w:rPr>
        <w:t>local</w:t>
      </w:r>
      <w:bookmarkEnd w:id="9"/>
    </w:p>
    <w:p w14:paraId="080EBCA9" w14:textId="6ECBCA73" w:rsidR="00717885" w:rsidRDefault="00994776" w:rsidP="00717885">
      <w:pPr>
        <w:rPr>
          <w:lang w:val="es-MX"/>
        </w:rPr>
      </w:pPr>
      <w:r>
        <w:rPr>
          <w:lang w:val="es-ES"/>
        </w:rPr>
        <w:t xml:space="preserve">Antes de </w:t>
      </w:r>
      <w:r w:rsidR="008362C9">
        <w:rPr>
          <w:lang w:val="es-ES"/>
        </w:rPr>
        <w:t>contabilizar</w:t>
      </w:r>
      <w:r>
        <w:rPr>
          <w:lang w:val="es-ES"/>
        </w:rPr>
        <w:t xml:space="preserve"> </w:t>
      </w:r>
      <w:r w:rsidR="00692570" w:rsidRPr="00692570">
        <w:rPr>
          <w:lang w:val="es-MX"/>
        </w:rPr>
        <w:t xml:space="preserve">una factura o </w:t>
      </w:r>
      <w:r w:rsidR="00692570">
        <w:rPr>
          <w:lang w:val="es-MX"/>
        </w:rPr>
        <w:t>boleta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verifique</w:t>
      </w:r>
      <w:r w:rsidR="00692570" w:rsidRPr="00692570">
        <w:rPr>
          <w:lang w:val="es-MX"/>
        </w:rPr>
        <w:t xml:space="preserve"> </w:t>
      </w:r>
      <w:r w:rsidR="00692570">
        <w:rPr>
          <w:lang w:val="es-MX"/>
        </w:rPr>
        <w:t>lo siguiente:</w:t>
      </w:r>
    </w:p>
    <w:p w14:paraId="50778449" w14:textId="5B30DB49" w:rsidR="00510063" w:rsidRDefault="00510063" w:rsidP="008D34AB">
      <w:pPr>
        <w:pStyle w:val="ListParagraph"/>
        <w:numPr>
          <w:ilvl w:val="0"/>
          <w:numId w:val="4"/>
        </w:numPr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Ingrese a la </w:t>
      </w:r>
      <w:r w:rsidR="00DA463F">
        <w:rPr>
          <w:color w:val="000000" w:themeColor="text1"/>
          <w:lang w:val="es-MX"/>
        </w:rPr>
        <w:t>ventana Entrada</w:t>
      </w:r>
      <w:r>
        <w:rPr>
          <w:color w:val="000000" w:themeColor="text1"/>
          <w:lang w:val="es-MX"/>
        </w:rPr>
        <w:t xml:space="preserve"> transacción de ventas:  Ventas</w:t>
      </w:r>
      <w:r w:rsidR="00DA463F">
        <w:rPr>
          <w:color w:val="000000" w:themeColor="text1"/>
          <w:lang w:val="es-MX"/>
        </w:rPr>
        <w:t xml:space="preserve"> </w:t>
      </w:r>
      <w:r>
        <w:rPr>
          <w:color w:val="000000" w:themeColor="text1"/>
          <w:lang w:val="es-MX"/>
        </w:rPr>
        <w:t>-&gt;</w:t>
      </w:r>
      <w:r w:rsidR="00DA463F">
        <w:rPr>
          <w:color w:val="000000" w:themeColor="text1"/>
          <w:lang w:val="es-MX"/>
        </w:rPr>
        <w:t xml:space="preserve"> </w:t>
      </w:r>
      <w:r>
        <w:rPr>
          <w:color w:val="000000" w:themeColor="text1"/>
          <w:lang w:val="es-MX"/>
        </w:rPr>
        <w:t>Entrada de Transacción de ventas.</w:t>
      </w:r>
    </w:p>
    <w:p w14:paraId="0093CDD8" w14:textId="29F58BF0" w:rsidR="00E026CB" w:rsidRPr="00DA463F" w:rsidRDefault="00EA05B7" w:rsidP="008D34AB">
      <w:pPr>
        <w:pStyle w:val="ListParagraph"/>
        <w:numPr>
          <w:ilvl w:val="0"/>
          <w:numId w:val="4"/>
        </w:numPr>
        <w:rPr>
          <w:color w:val="000000" w:themeColor="text1"/>
          <w:lang w:val="es-MX"/>
        </w:rPr>
      </w:pPr>
      <w:r w:rsidRPr="00DA463F">
        <w:rPr>
          <w:color w:val="000000" w:themeColor="text1"/>
          <w:lang w:val="es-MX"/>
        </w:rPr>
        <w:t xml:space="preserve">En la ventana Entrada transacción de ventas, </w:t>
      </w:r>
      <w:r w:rsidR="00DA463F" w:rsidRPr="00DA463F">
        <w:rPr>
          <w:color w:val="000000" w:themeColor="text1"/>
          <w:lang w:val="es-MX"/>
        </w:rPr>
        <w:t>seleccion</w:t>
      </w:r>
      <w:r w:rsidR="00654378">
        <w:rPr>
          <w:color w:val="000000" w:themeColor="text1"/>
          <w:lang w:val="es-MX"/>
        </w:rPr>
        <w:t>e</w:t>
      </w:r>
      <w:r w:rsidR="00DA463F" w:rsidRPr="00DA463F">
        <w:rPr>
          <w:color w:val="000000" w:themeColor="text1"/>
          <w:lang w:val="es-MX"/>
        </w:rPr>
        <w:t xml:space="preserve"> </w:t>
      </w:r>
      <w:r w:rsidRPr="00DA463F">
        <w:rPr>
          <w:color w:val="000000" w:themeColor="text1"/>
          <w:lang w:val="es-MX"/>
        </w:rPr>
        <w:t>e</w:t>
      </w:r>
      <w:r w:rsidR="00692570" w:rsidRPr="00DA463F">
        <w:rPr>
          <w:color w:val="000000" w:themeColor="text1"/>
          <w:lang w:val="es-MX"/>
        </w:rPr>
        <w:t xml:space="preserve">l Id de documento </w:t>
      </w:r>
      <w:r w:rsidR="00DA463F" w:rsidRPr="00DA463F">
        <w:rPr>
          <w:color w:val="000000" w:themeColor="text1"/>
          <w:lang w:val="es-MX"/>
        </w:rPr>
        <w:t xml:space="preserve">correspondiente a </w:t>
      </w:r>
      <w:r w:rsidR="008C6DB5">
        <w:rPr>
          <w:color w:val="000000" w:themeColor="text1"/>
          <w:lang w:val="es-MX"/>
        </w:rPr>
        <w:t xml:space="preserve">una factura </w:t>
      </w:r>
      <w:r w:rsidR="00DA463F" w:rsidRPr="00DA463F">
        <w:rPr>
          <w:color w:val="000000" w:themeColor="text1"/>
          <w:lang w:val="es-MX"/>
        </w:rPr>
        <w:t>electrónic</w:t>
      </w:r>
      <w:r w:rsidR="008C6DB5">
        <w:rPr>
          <w:color w:val="000000" w:themeColor="text1"/>
          <w:lang w:val="es-MX"/>
        </w:rPr>
        <w:t>a</w:t>
      </w:r>
      <w:r w:rsidR="00DA463F" w:rsidRPr="00DA463F">
        <w:rPr>
          <w:color w:val="000000" w:themeColor="text1"/>
          <w:lang w:val="es-MX"/>
        </w:rPr>
        <w:t xml:space="preserve">. Por ejemplo: </w:t>
      </w:r>
      <w:r w:rsidR="00E026CB" w:rsidRPr="00DA463F">
        <w:rPr>
          <w:noProof/>
          <w:lang w:val="es-MX" w:eastAsia="es-MX"/>
        </w:rPr>
        <w:t>FACTU ELCTRNC</w:t>
      </w:r>
    </w:p>
    <w:p w14:paraId="123662CF" w14:textId="57EAAB09" w:rsidR="00DA463F" w:rsidRDefault="00DA463F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Verifique los datos del cliente ingresando al botón de expansión del campo </w:t>
      </w:r>
      <w:r w:rsidR="00FB12B5">
        <w:rPr>
          <w:lang w:val="es-MX"/>
        </w:rPr>
        <w:t>Id. de cliente</w:t>
      </w:r>
      <w:r>
        <w:rPr>
          <w:lang w:val="es-MX"/>
        </w:rPr>
        <w:t xml:space="preserve">. </w:t>
      </w:r>
    </w:p>
    <w:p w14:paraId="6F627425" w14:textId="03341627" w:rsidR="00E026CB" w:rsidRPr="00282DDE" w:rsidRDefault="00282DDE" w:rsidP="00282DDE">
      <w:pPr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A22EC9" wp14:editId="5A6801B5">
                <wp:simplePos x="0" y="0"/>
                <wp:positionH relativeFrom="margin">
                  <wp:posOffset>2702560</wp:posOffset>
                </wp:positionH>
                <wp:positionV relativeFrom="paragraph">
                  <wp:posOffset>1158875</wp:posOffset>
                </wp:positionV>
                <wp:extent cx="393700" cy="314325"/>
                <wp:effectExtent l="647700" t="133350" r="25400" b="28575"/>
                <wp:wrapNone/>
                <wp:docPr id="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1028"/>
                            <a:gd name="adj2" fmla="val -34182"/>
                            <a:gd name="adj3" fmla="val 14653"/>
                            <a:gd name="adj4" fmla="val -85008"/>
                            <a:gd name="adj5" fmla="val -32042"/>
                            <a:gd name="adj6" fmla="val -159408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402A70B" w14:textId="0E986D1E" w:rsidR="008362C9" w:rsidRPr="006E79CC" w:rsidRDefault="008362C9" w:rsidP="00516D3C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22EC9" id="_x0000_s1041" type="#_x0000_t48" style="position:absolute;left:0;text-align:left;margin-left:212.8pt;margin-top:91.25pt;width:31pt;height:24.7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" adj="-34432,-6921,-18362,3165,-7383,6702" fillcolor="window" strokecolor="red" strokeweight="2.5pt">
                <v:textbox>
                  <w:txbxContent>
                    <w:p w14:paraId="4402A70B" w14:textId="0E986D1E" w:rsidR="008362C9" w:rsidRPr="006E79CC" w:rsidRDefault="008362C9" w:rsidP="00516D3C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2D2DBC" wp14:editId="2A6F5C89">
                <wp:simplePos x="0" y="0"/>
                <wp:positionH relativeFrom="margin">
                  <wp:posOffset>3135630</wp:posOffset>
                </wp:positionH>
                <wp:positionV relativeFrom="paragraph">
                  <wp:posOffset>650240</wp:posOffset>
                </wp:positionV>
                <wp:extent cx="393700" cy="314325"/>
                <wp:effectExtent l="800100" t="19050" r="25400" b="28575"/>
                <wp:wrapNone/>
                <wp:docPr id="8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48024"/>
                            <a:gd name="adj6" fmla="val -19563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6A72729" w14:textId="3DFF9974" w:rsidR="008362C9" w:rsidRPr="006E79CC" w:rsidRDefault="008362C9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D2DBC" id="_x0000_s1042" type="#_x0000_t48" style="position:absolute;left:0;text-align:left;margin-left:246.9pt;margin-top:51.2pt;width:31pt;height:24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" adj="-42257,10373,-20203,7200,-5082,7855" fillcolor="white [3212]" strokecolor="red" strokeweight="2.5pt">
                <v:textbox>
                  <w:txbxContent>
                    <w:p w14:paraId="36A72729" w14:textId="3DFF9974" w:rsidR="008362C9" w:rsidRPr="006E79CC" w:rsidRDefault="008362C9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E026CB">
        <w:rPr>
          <w:noProof/>
          <w:lang w:val="es-MX"/>
        </w:rPr>
        <w:drawing>
          <wp:inline distT="0" distB="0" distL="0" distR="0" wp14:anchorId="6476772F" wp14:editId="286621B2">
            <wp:extent cx="5276675" cy="3509546"/>
            <wp:effectExtent l="0" t="0" r="635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ur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6" cy="352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1D1E" w14:textId="77777777" w:rsidR="00516D3C" w:rsidRDefault="00516D3C" w:rsidP="00516D3C">
      <w:pPr>
        <w:pStyle w:val="ListParagraph"/>
        <w:ind w:left="851"/>
        <w:rPr>
          <w:lang w:val="es-MX"/>
        </w:rPr>
      </w:pPr>
    </w:p>
    <w:p w14:paraId="79A50894" w14:textId="7469583B" w:rsidR="00EA613A" w:rsidRDefault="00DA463F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Entrada detalle de cliente de ventas:</w:t>
      </w:r>
      <w:r w:rsidR="00317BBF">
        <w:rPr>
          <w:lang w:val="es-MX"/>
        </w:rPr>
        <w:t xml:space="preserve"> </w:t>
      </w:r>
    </w:p>
    <w:p w14:paraId="72678DAB" w14:textId="580384C8" w:rsidR="00654378" w:rsidRDefault="00654378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Haga clic en el Id. de cliente, opción Mantenimiento de clientes</w:t>
      </w:r>
    </w:p>
    <w:p w14:paraId="59E853E3" w14:textId="77777777" w:rsidR="00654378" w:rsidRPr="002E228D" w:rsidRDefault="00654378" w:rsidP="00282DDE">
      <w:pPr>
        <w:pStyle w:val="ListParagraph"/>
        <w:spacing w:before="120" w:line="240" w:lineRule="auto"/>
        <w:jc w:val="left"/>
        <w:rPr>
          <w:lang w:val="es-MX"/>
        </w:rPr>
      </w:pPr>
      <w:r w:rsidRPr="002E228D">
        <w:rPr>
          <w:lang w:val="es-MX"/>
        </w:rPr>
        <w:t xml:space="preserve">En la ventana Mantenimiento de clientes verifique todos los datos </w:t>
      </w:r>
      <w:r>
        <w:rPr>
          <w:lang w:val="es-MX"/>
        </w:rPr>
        <w:t>recomendados</w:t>
      </w:r>
      <w:r w:rsidRPr="002E228D">
        <w:rPr>
          <w:lang w:val="es-MX"/>
        </w:rPr>
        <w:t xml:space="preserve"> en la sección 1.1 de este documento.</w:t>
      </w:r>
    </w:p>
    <w:p w14:paraId="7CA107BF" w14:textId="2FD3FB97" w:rsidR="00FB12B5" w:rsidRDefault="00DA463F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 xml:space="preserve">Seleccione </w:t>
      </w:r>
      <w:r w:rsidR="00654378">
        <w:rPr>
          <w:lang w:val="es-MX"/>
        </w:rPr>
        <w:t>la opción</w:t>
      </w:r>
      <w:r>
        <w:rPr>
          <w:lang w:val="es-MX"/>
        </w:rPr>
        <w:t xml:space="preserve"> I</w:t>
      </w:r>
      <w:r w:rsidR="00317BBF">
        <w:rPr>
          <w:lang w:val="es-MX"/>
        </w:rPr>
        <w:t>d de dirección de envío</w:t>
      </w:r>
    </w:p>
    <w:p w14:paraId="27E5F03A" w14:textId="4055026B" w:rsidR="00EA613A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Verifique el código de municipio en el campo Ciudad</w:t>
      </w:r>
    </w:p>
    <w:p w14:paraId="6AFB3DBA" w14:textId="77777777" w:rsidR="00FB12B5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Si el código de ciudad no es el correcto, ingrese al botón lupa del Id. de dirección envío</w:t>
      </w:r>
    </w:p>
    <w:p w14:paraId="674A4542" w14:textId="7A1EF410" w:rsidR="00317BBF" w:rsidRDefault="00282DDE" w:rsidP="00282DDE">
      <w:pPr>
        <w:pStyle w:val="ListParagraph"/>
        <w:rPr>
          <w:noProof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8D2ACEF" wp14:editId="60BD0557">
                <wp:simplePos x="0" y="0"/>
                <wp:positionH relativeFrom="margin">
                  <wp:posOffset>3467100</wp:posOffset>
                </wp:positionH>
                <wp:positionV relativeFrom="paragraph">
                  <wp:posOffset>1421130</wp:posOffset>
                </wp:positionV>
                <wp:extent cx="393700" cy="314325"/>
                <wp:effectExtent l="742950" t="19050" r="25400" b="28575"/>
                <wp:wrapNone/>
                <wp:docPr id="7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7304"/>
                            <a:gd name="adj6" fmla="val -182225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1DCB80" w14:textId="5B6E9805" w:rsidR="008362C9" w:rsidRPr="006E79CC" w:rsidRDefault="008362C9" w:rsidP="00FB12B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2ACEF" id="_x0000_s1043" type="#_x0000_t48" style="position:absolute;left:0;text-align:left;margin-left:273pt;margin-top:111.9pt;width:31pt;height:24.7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" adj="-39361,3738,-20203,7200,-5082,7855" fillcolor="window" strokecolor="red" strokeweight="2.5pt">
                <v:textbox>
                  <w:txbxContent>
                    <w:p w14:paraId="3D1DCB80" w14:textId="5B6E9805" w:rsidR="008362C9" w:rsidRPr="006E79CC" w:rsidRDefault="008362C9" w:rsidP="00FB12B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5806C29" wp14:editId="5F28489B">
                <wp:simplePos x="0" y="0"/>
                <wp:positionH relativeFrom="margin">
                  <wp:posOffset>2924175</wp:posOffset>
                </wp:positionH>
                <wp:positionV relativeFrom="paragraph">
                  <wp:posOffset>2697480</wp:posOffset>
                </wp:positionV>
                <wp:extent cx="393700" cy="314325"/>
                <wp:effectExtent l="1314450" t="19050" r="25400" b="28575"/>
                <wp:wrapNone/>
                <wp:docPr id="5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2911"/>
                            <a:gd name="adj6" fmla="val -326233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0DFACF3" w14:textId="34C13797" w:rsidR="008362C9" w:rsidRPr="006E79CC" w:rsidRDefault="008362C9" w:rsidP="00541A3A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6C29" id="_x0000_s1044" type="#_x0000_t48" style="position:absolute;left:0;text-align:left;margin-left:230.25pt;margin-top:212.4pt;width:31pt;height:24.7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" adj="-70466,2789,-20203,7200,-5082,7855" fillcolor="window" strokecolor="red" strokeweight="2.5pt">
                <v:textbox>
                  <w:txbxContent>
                    <w:p w14:paraId="00DFACF3" w14:textId="34C13797" w:rsidR="008362C9" w:rsidRPr="006E79CC" w:rsidRDefault="008362C9" w:rsidP="00541A3A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194D4D" wp14:editId="44734036">
                <wp:simplePos x="0" y="0"/>
                <wp:positionH relativeFrom="margin">
                  <wp:posOffset>2867025</wp:posOffset>
                </wp:positionH>
                <wp:positionV relativeFrom="paragraph">
                  <wp:posOffset>1778635</wp:posOffset>
                </wp:positionV>
                <wp:extent cx="393700" cy="314325"/>
                <wp:effectExtent l="552450" t="76200" r="25400" b="28575"/>
                <wp:wrapNone/>
                <wp:docPr id="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16029"/>
                            <a:gd name="adj6" fmla="val -133838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4CBC304" w14:textId="619B7191" w:rsidR="008362C9" w:rsidRPr="006E79CC" w:rsidRDefault="008362C9" w:rsidP="00317BB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94D4D" id="_x0000_s1045" type="#_x0000_t48" style="position:absolute;left:0;text-align:left;margin-left:225.75pt;margin-top:140.05pt;width:31pt;height:24.7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" adj="-28909,-3462,-20203,7200,-5082,7855" fillcolor="window" strokecolor="red" strokeweight="2.5pt">
                <v:textbox>
                  <w:txbxContent>
                    <w:p w14:paraId="74CBC304" w14:textId="619B7191" w:rsidR="008362C9" w:rsidRPr="006E79CC" w:rsidRDefault="008362C9" w:rsidP="00317BB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AE68FF2" wp14:editId="423DD4C1">
                <wp:simplePos x="0" y="0"/>
                <wp:positionH relativeFrom="margin">
                  <wp:posOffset>2571750</wp:posOffset>
                </wp:positionH>
                <wp:positionV relativeFrom="paragraph">
                  <wp:posOffset>687705</wp:posOffset>
                </wp:positionV>
                <wp:extent cx="393700" cy="314325"/>
                <wp:effectExtent l="857250" t="19050" r="25400" b="28575"/>
                <wp:wrapNone/>
                <wp:docPr id="5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70265"/>
                            <a:gd name="adj6" fmla="val -208550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FF2733A" w14:textId="253328F6" w:rsidR="008362C9" w:rsidRPr="006E79CC" w:rsidRDefault="008362C9" w:rsidP="00B42A5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68FF2" id="_x0000_s1046" type="#_x0000_t48" style="position:absolute;left:0;text-align:left;margin-left:202.5pt;margin-top:54.15pt;width:31pt;height:24.7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" adj="-45047,15177,-20203,7200,-5082,7855" fillcolor="window" strokecolor="red" strokeweight="2.5pt">
                <v:textbox>
                  <w:txbxContent>
                    <w:p w14:paraId="7FF2733A" w14:textId="253328F6" w:rsidR="008362C9" w:rsidRPr="006E79CC" w:rsidRDefault="008362C9" w:rsidP="00B42A5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FB12B5" w:rsidRPr="00FB12B5">
        <w:rPr>
          <w:noProof/>
          <w:lang w:val="es-MX"/>
        </w:rPr>
        <w:tab/>
      </w:r>
      <w:r w:rsidR="00654378">
        <w:rPr>
          <w:noProof/>
        </w:rPr>
        <w:drawing>
          <wp:inline distT="0" distB="0" distL="0" distR="0" wp14:anchorId="6E39F636" wp14:editId="40A75932">
            <wp:extent cx="5838825" cy="4016064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0615" cy="40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097" w14:textId="770A0C86" w:rsidR="00FB12B5" w:rsidRDefault="00FB12B5" w:rsidP="008D34AB">
      <w:pPr>
        <w:pStyle w:val="ListParagraph"/>
        <w:numPr>
          <w:ilvl w:val="0"/>
          <w:numId w:val="9"/>
        </w:numPr>
        <w:rPr>
          <w:lang w:val="es-MX"/>
        </w:rPr>
      </w:pPr>
      <w:r>
        <w:rPr>
          <w:lang w:val="es-MX"/>
        </w:rPr>
        <w:t>En la ventana Direcciones, seleccione el código apropiado</w:t>
      </w:r>
    </w:p>
    <w:p w14:paraId="739E6C1F" w14:textId="0F5C47B6" w:rsidR="00FB12B5" w:rsidRPr="00282DDE" w:rsidRDefault="00FB12B5" w:rsidP="00282DDE">
      <w:pPr>
        <w:ind w:left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F26D188" wp14:editId="254076D7">
                <wp:simplePos x="0" y="0"/>
                <wp:positionH relativeFrom="margin">
                  <wp:posOffset>2219325</wp:posOffset>
                </wp:positionH>
                <wp:positionV relativeFrom="paragraph">
                  <wp:posOffset>925195</wp:posOffset>
                </wp:positionV>
                <wp:extent cx="393700" cy="314325"/>
                <wp:effectExtent l="742950" t="19050" r="25400" b="28575"/>
                <wp:wrapNone/>
                <wp:docPr id="7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17304"/>
                            <a:gd name="adj6" fmla="val -182225"/>
                          </a:avLst>
                        </a:prstGeom>
                        <a:solidFill>
                          <a:sysClr val="window" lastClr="FFFFFF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14BF8A" w14:textId="4A461E77" w:rsidR="008362C9" w:rsidRPr="006E79CC" w:rsidRDefault="008362C9" w:rsidP="00FB12B5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654378">
                              <w:rPr>
                                <w:color w:val="FF0000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6D188" id="_x0000_s1047" type="#_x0000_t48" style="position:absolute;left:0;text-align:left;margin-left:174.75pt;margin-top:72.85pt;width:31pt;height:24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" adj="-39361,3738,-20203,7200,-5082,7855" fillcolor="window" strokecolor="red" strokeweight="2.5pt">
                <v:textbox>
                  <w:txbxContent>
                    <w:p w14:paraId="6114BF8A" w14:textId="4A461E77" w:rsidR="008362C9" w:rsidRPr="006E79CC" w:rsidRDefault="008362C9" w:rsidP="00FB12B5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654378">
                        <w:rPr>
                          <w:color w:val="FF0000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33928B" wp14:editId="02A1F2D2">
            <wp:extent cx="4448175" cy="273347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4470" cy="273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72BE" w14:textId="181468A7" w:rsidR="00FB12B5" w:rsidRDefault="00FB12B5" w:rsidP="00FB12B5">
      <w:pPr>
        <w:pStyle w:val="ListParagraph"/>
        <w:ind w:left="1080" w:firstLine="360"/>
        <w:rPr>
          <w:lang w:val="es-MX"/>
        </w:rPr>
      </w:pPr>
    </w:p>
    <w:p w14:paraId="43141DDD" w14:textId="7C739C9E" w:rsidR="00E00C64" w:rsidRPr="005F4254" w:rsidRDefault="008C6DB5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Entrada transacción de ventas, s</w:t>
      </w:r>
      <w:r w:rsidR="00820C60" w:rsidRPr="005F4254">
        <w:rPr>
          <w:lang w:val="es-MX"/>
        </w:rPr>
        <w:t xml:space="preserve">eleccione un determinado </w:t>
      </w:r>
      <w:r w:rsidR="005F4254">
        <w:rPr>
          <w:lang w:val="es-MX"/>
        </w:rPr>
        <w:t xml:space="preserve">artículo de venta </w:t>
      </w:r>
      <w:r w:rsidR="00820C60" w:rsidRPr="005F4254">
        <w:rPr>
          <w:lang w:val="es-MX"/>
        </w:rPr>
        <w:t>y presione el botón de expansión</w:t>
      </w:r>
      <w:r w:rsidR="005F4254">
        <w:rPr>
          <w:lang w:val="es-MX"/>
        </w:rPr>
        <w:t xml:space="preserve">. </w:t>
      </w:r>
    </w:p>
    <w:p w14:paraId="7A945330" w14:textId="1B2682BA" w:rsidR="00692570" w:rsidRDefault="005C5B69" w:rsidP="00755128">
      <w:pPr>
        <w:ind w:firstLine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ECC564" wp14:editId="54DFE54D">
                <wp:simplePos x="0" y="0"/>
                <wp:positionH relativeFrom="margin">
                  <wp:posOffset>2058670</wp:posOffset>
                </wp:positionH>
                <wp:positionV relativeFrom="paragraph">
                  <wp:posOffset>1375410</wp:posOffset>
                </wp:positionV>
                <wp:extent cx="393700" cy="314325"/>
                <wp:effectExtent l="781050" t="19050" r="25400" b="28575"/>
                <wp:wrapNone/>
                <wp:docPr id="8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58700"/>
                            <a:gd name="adj6" fmla="val -19350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D88C5BC" w14:textId="4E03157D" w:rsidR="008362C9" w:rsidRPr="006E79CC" w:rsidRDefault="008C6DB5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CC564" id="_x0000_s1048" type="#_x0000_t48" style="position:absolute;left:0;text-align:left;margin-left:162.1pt;margin-top:108.3pt;width:31pt;height:24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" adj="-41796,12679,-20203,7200,-5082,7855" fillcolor="white [3212]" strokecolor="red" strokeweight="2.5pt">
                <v:textbox>
                  <w:txbxContent>
                    <w:p w14:paraId="1D88C5BC" w14:textId="4E03157D" w:rsidR="008362C9" w:rsidRPr="006E79CC" w:rsidRDefault="008C6DB5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5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6F0460">
        <w:rPr>
          <w:noProof/>
          <w:lang w:val="es-MX"/>
        </w:rPr>
        <w:drawing>
          <wp:inline distT="0" distB="0" distL="0" distR="0" wp14:anchorId="51ECA2AD" wp14:editId="7BC80078">
            <wp:extent cx="5402510" cy="1750109"/>
            <wp:effectExtent l="0" t="0" r="8255" b="2540"/>
            <wp:docPr id="60" name="Imagen 60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factura entrada detal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997" cy="176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553" w14:textId="3CE7E4CC" w:rsidR="005F4254" w:rsidRDefault="005F4254" w:rsidP="00FB5DA3">
      <w:pPr>
        <w:ind w:left="720" w:firstLine="360"/>
        <w:rPr>
          <w:lang w:val="es-MX"/>
        </w:rPr>
      </w:pPr>
    </w:p>
    <w:p w14:paraId="14BA50B4" w14:textId="3A940CA0" w:rsidR="00820C60" w:rsidRDefault="00692570" w:rsidP="008D34AB">
      <w:pPr>
        <w:pStyle w:val="ListParagraph"/>
        <w:numPr>
          <w:ilvl w:val="0"/>
          <w:numId w:val="4"/>
        </w:numPr>
        <w:rPr>
          <w:lang w:val="es-MX"/>
        </w:rPr>
      </w:pPr>
      <w:r w:rsidRPr="0043689E">
        <w:rPr>
          <w:lang w:val="es-MX"/>
        </w:rPr>
        <w:t xml:space="preserve">En la ventana </w:t>
      </w:r>
      <w:r w:rsidR="002E228D">
        <w:rPr>
          <w:lang w:val="es-MX"/>
        </w:rPr>
        <w:t>Entrada detalle de artículo de ventas</w:t>
      </w:r>
      <w:r w:rsidR="00820C60">
        <w:rPr>
          <w:lang w:val="es-MX"/>
        </w:rPr>
        <w:t xml:space="preserve">: </w:t>
      </w:r>
    </w:p>
    <w:p w14:paraId="27485AE4" w14:textId="0AD56D12" w:rsidR="005C5B69" w:rsidRDefault="002E228D" w:rsidP="008D34AB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Verifique e</w:t>
      </w:r>
      <w:r w:rsidR="00820C60">
        <w:rPr>
          <w:lang w:val="es-MX"/>
        </w:rPr>
        <w:t xml:space="preserve">l </w:t>
      </w:r>
      <w:r w:rsidR="0043689E">
        <w:rPr>
          <w:lang w:val="es-MX"/>
        </w:rPr>
        <w:t>plan de impuesto que corresponde a la operaci</w:t>
      </w:r>
      <w:r w:rsidR="005C5B69">
        <w:rPr>
          <w:lang w:val="es-MX"/>
        </w:rPr>
        <w:t>ón</w:t>
      </w:r>
    </w:p>
    <w:p w14:paraId="1DD39973" w14:textId="2EFB3081" w:rsidR="005C5B69" w:rsidRDefault="00820C60" w:rsidP="008D34AB">
      <w:pPr>
        <w:pStyle w:val="ListParagraph"/>
        <w:numPr>
          <w:ilvl w:val="0"/>
          <w:numId w:val="10"/>
        </w:numPr>
        <w:rPr>
          <w:lang w:val="es-MX"/>
        </w:rPr>
      </w:pPr>
      <w:r>
        <w:rPr>
          <w:lang w:val="es-MX"/>
        </w:rPr>
        <w:t>Ingrese al botón de expansión del impuesto calculado.</w:t>
      </w:r>
      <w:r w:rsidR="006A3C55">
        <w:rPr>
          <w:lang w:val="es-MX"/>
        </w:rPr>
        <w:t xml:space="preserve"> </w:t>
      </w:r>
    </w:p>
    <w:p w14:paraId="59B2823B" w14:textId="7972B8C2" w:rsidR="009D53FA" w:rsidRPr="00755128" w:rsidRDefault="00282DDE" w:rsidP="00282DDE">
      <w:pPr>
        <w:ind w:left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E8FAE8" wp14:editId="137A2843">
                <wp:simplePos x="0" y="0"/>
                <wp:positionH relativeFrom="margin">
                  <wp:posOffset>4495800</wp:posOffset>
                </wp:positionH>
                <wp:positionV relativeFrom="paragraph">
                  <wp:posOffset>3153410</wp:posOffset>
                </wp:positionV>
                <wp:extent cx="393700" cy="314325"/>
                <wp:effectExtent l="19050" t="114300" r="635000" b="28575"/>
                <wp:wrapNone/>
                <wp:docPr id="1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3336"/>
                            <a:gd name="adj2" fmla="val 104698"/>
                            <a:gd name="adj3" fmla="val 33335"/>
                            <a:gd name="adj4" fmla="val 230662"/>
                            <a:gd name="adj5" fmla="val -29123"/>
                            <a:gd name="adj6" fmla="val 24944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0AB56B" w14:textId="51BD8DD4" w:rsidR="008362C9" w:rsidRPr="006E79CC" w:rsidRDefault="008C6DB5" w:rsidP="005C5B69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FAE8" id="_x0000_s1049" type="#_x0000_t48" style="position:absolute;left:0;text-align:left;margin-left:354pt;margin-top:248.3pt;width:31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" adj="53879,-6291,49823,7200,22615,7201" fillcolor="white [3212]" strokecolor="red" strokeweight="2.5pt">
                <v:textbox>
                  <w:txbxContent>
                    <w:p w14:paraId="310AB56B" w14:textId="51BD8DD4" w:rsidR="008362C9" w:rsidRPr="006E79CC" w:rsidRDefault="008C6DB5" w:rsidP="005C5B69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370480B" wp14:editId="3773C24A">
                <wp:simplePos x="0" y="0"/>
                <wp:positionH relativeFrom="margin">
                  <wp:posOffset>4147185</wp:posOffset>
                </wp:positionH>
                <wp:positionV relativeFrom="paragraph">
                  <wp:posOffset>1629410</wp:posOffset>
                </wp:positionV>
                <wp:extent cx="393700" cy="314325"/>
                <wp:effectExtent l="19050" t="19050" r="25400" b="542925"/>
                <wp:wrapNone/>
                <wp:docPr id="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8065"/>
                            <a:gd name="adj2" fmla="val 21596"/>
                            <a:gd name="adj3" fmla="val 190799"/>
                            <a:gd name="adj4" fmla="val 19712"/>
                            <a:gd name="adj5" fmla="val 260397"/>
                            <a:gd name="adj6" fmla="val 7338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A8B563" w14:textId="5A9F5B23" w:rsidR="008362C9" w:rsidRPr="006E79CC" w:rsidRDefault="008C6DB5" w:rsidP="0043689E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0480B" id="_x0000_s1050" type="#_x0000_t48" style="position:absolute;left:0;text-align:left;margin-left:326.55pt;margin-top:128.3pt;width:31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" adj="15851,56246,4258,41213,4665,23342" fillcolor="white [3212]" strokecolor="red" strokeweight="2.5pt">
                <v:textbox>
                  <w:txbxContent>
                    <w:p w14:paraId="31A8B563" w14:textId="5A9F5B23" w:rsidR="008362C9" w:rsidRPr="006E79CC" w:rsidRDefault="008C6DB5" w:rsidP="0043689E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6F0460">
        <w:rPr>
          <w:noProof/>
          <w:lang w:val="es-MX"/>
        </w:rPr>
        <w:drawing>
          <wp:inline distT="0" distB="0" distL="0" distR="0" wp14:anchorId="3FC41092" wp14:editId="4FA44F4C">
            <wp:extent cx="5360565" cy="4027745"/>
            <wp:effectExtent l="0" t="0" r="0" b="0"/>
            <wp:docPr id="61" name="Imagen 6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entrada detalle articulo de vent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916" cy="404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392B" w14:textId="77777777" w:rsidR="009D53FA" w:rsidRDefault="009D53FA">
      <w:pPr>
        <w:widowControl/>
        <w:spacing w:line="240" w:lineRule="auto"/>
        <w:jc w:val="left"/>
        <w:rPr>
          <w:rFonts w:ascii="Calibri" w:eastAsia="Calibri" w:hAnsi="Calibri"/>
          <w:sz w:val="22"/>
          <w:szCs w:val="22"/>
          <w:lang w:val="es-MX"/>
        </w:rPr>
      </w:pPr>
      <w:r>
        <w:rPr>
          <w:lang w:val="es-MX"/>
        </w:rPr>
        <w:br w:type="page"/>
      </w:r>
    </w:p>
    <w:p w14:paraId="3EA70E1C" w14:textId="7FE779FC" w:rsidR="00A521A0" w:rsidRDefault="00947DA7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 xml:space="preserve">En la ventana </w:t>
      </w:r>
      <w:r w:rsidR="002E228D">
        <w:rPr>
          <w:lang w:val="es-MX"/>
        </w:rPr>
        <w:t>Entrada detalle de impuestos de línea de artículos de ventas:</w:t>
      </w:r>
    </w:p>
    <w:p w14:paraId="6C11CBE7" w14:textId="77777777" w:rsidR="002E228D" w:rsidRDefault="002E228D" w:rsidP="008D34AB">
      <w:pPr>
        <w:pStyle w:val="ListParagraph"/>
        <w:numPr>
          <w:ilvl w:val="0"/>
          <w:numId w:val="11"/>
        </w:numPr>
        <w:rPr>
          <w:lang w:val="es-MX"/>
        </w:rPr>
      </w:pPr>
      <w:r>
        <w:rPr>
          <w:lang w:val="es-MX"/>
        </w:rPr>
        <w:t xml:space="preserve">Verifique </w:t>
      </w:r>
      <w:r w:rsidR="00BA3D1F">
        <w:rPr>
          <w:lang w:val="es-MX"/>
        </w:rPr>
        <w:t xml:space="preserve">que </w:t>
      </w:r>
      <w:r w:rsidR="00947DA7">
        <w:rPr>
          <w:lang w:val="es-MX"/>
        </w:rPr>
        <w:t>existe al menos un id de impuesto</w:t>
      </w:r>
    </w:p>
    <w:p w14:paraId="7E7728A4" w14:textId="175F4DC6" w:rsidR="00A521A0" w:rsidRDefault="00A521A0" w:rsidP="00755128">
      <w:pPr>
        <w:pStyle w:val="ListParagraph"/>
        <w:ind w:left="360" w:firstLine="360"/>
        <w:rPr>
          <w:lang w:val="es-MX"/>
        </w:rPr>
      </w:pPr>
      <w:r w:rsidRPr="002E228D">
        <w:rPr>
          <w:b/>
          <w:bCs/>
          <w:lang w:val="es-MX"/>
        </w:rPr>
        <w:t>Atención</w:t>
      </w:r>
      <w:r w:rsidRPr="005C5B69">
        <w:rPr>
          <w:lang w:val="es-MX"/>
        </w:rPr>
        <w:t>:</w:t>
      </w:r>
      <w:r>
        <w:rPr>
          <w:lang w:val="es-MX"/>
        </w:rPr>
        <w:t xml:space="preserve"> El impuesto IVA es obligatorio que se encuentre en el cuadro Descripción.</w:t>
      </w:r>
      <w:r w:rsidR="002E228D">
        <w:rPr>
          <w:lang w:val="es-MX"/>
        </w:rPr>
        <w:t xml:space="preserve"> </w:t>
      </w:r>
      <w:r>
        <w:rPr>
          <w:lang w:val="es-MX"/>
        </w:rPr>
        <w:t>Lo</w:t>
      </w:r>
      <w:r w:rsidR="002E228D">
        <w:rPr>
          <w:lang w:val="es-MX"/>
        </w:rPr>
        <w:t>s</w:t>
      </w:r>
      <w:r>
        <w:rPr>
          <w:lang w:val="es-MX"/>
        </w:rPr>
        <w:t xml:space="preserve"> demás impuestos no son obligatorios.</w:t>
      </w:r>
    </w:p>
    <w:p w14:paraId="5EB435DC" w14:textId="7582F660" w:rsidR="00023C08" w:rsidRDefault="00023C08" w:rsidP="00755128">
      <w:pPr>
        <w:ind w:firstLine="72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3F9DA7" wp14:editId="69D504B5">
                <wp:simplePos x="0" y="0"/>
                <wp:positionH relativeFrom="margin">
                  <wp:posOffset>1720215</wp:posOffset>
                </wp:positionH>
                <wp:positionV relativeFrom="paragraph">
                  <wp:posOffset>2049145</wp:posOffset>
                </wp:positionV>
                <wp:extent cx="393700" cy="314325"/>
                <wp:effectExtent l="723900" t="114300" r="25400" b="28575"/>
                <wp:wrapNone/>
                <wp:docPr id="9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33335"/>
                            <a:gd name="adj4" fmla="val -93531"/>
                            <a:gd name="adj5" fmla="val -26377"/>
                            <a:gd name="adj6" fmla="val -17597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33ABAD2" w14:textId="05574C0B" w:rsidR="008362C9" w:rsidRPr="006E79CC" w:rsidRDefault="008C6DB5" w:rsidP="00692570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7</w:t>
                            </w:r>
                            <w:r w:rsidR="008362C9">
                              <w:rPr>
                                <w:color w:val="FF0000"/>
                                <w:lang w:val="es-ES"/>
                              </w:rPr>
                              <w:t>.</w:t>
                            </w:r>
                            <w:r w:rsidR="002E228D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F9DA7" id="_x0000_s1051" type="#_x0000_t48" style="position:absolute;left:0;text-align:left;margin-left:135.45pt;margin-top:161.35pt;width:31pt;height:24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" adj="-38010,-5697,-20203,7200,-5082,7855" fillcolor="white [3212]" strokecolor="red" strokeweight="2.5pt">
                <v:textbox>
                  <w:txbxContent>
                    <w:p w14:paraId="233ABAD2" w14:textId="05574C0B" w:rsidR="008362C9" w:rsidRPr="006E79CC" w:rsidRDefault="008C6DB5" w:rsidP="00692570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7</w:t>
                      </w:r>
                      <w:r w:rsidR="008362C9">
                        <w:rPr>
                          <w:color w:val="FF0000"/>
                          <w:lang w:val="es-ES"/>
                        </w:rPr>
                        <w:t>.</w:t>
                      </w:r>
                      <w:r w:rsidR="002E228D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53FA">
        <w:rPr>
          <w:noProof/>
          <w:lang w:val="es-MX"/>
        </w:rPr>
        <w:drawing>
          <wp:inline distT="0" distB="0" distL="0" distR="0" wp14:anchorId="3C32AE6C" wp14:editId="43C6B698">
            <wp:extent cx="5201175" cy="4504285"/>
            <wp:effectExtent l="0" t="0" r="0" b="0"/>
            <wp:docPr id="62" name="Imagen 6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entrada de impuestos de line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97" cy="45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2365" w14:textId="51BED973" w:rsidR="00947DA7" w:rsidRDefault="00947DA7" w:rsidP="00A521A0">
      <w:pPr>
        <w:rPr>
          <w:lang w:val="es-MX"/>
        </w:rPr>
      </w:pPr>
    </w:p>
    <w:p w14:paraId="21A8DEDB" w14:textId="0379FFCF" w:rsidR="005F4254" w:rsidRDefault="005F4254" w:rsidP="00A521A0">
      <w:pPr>
        <w:rPr>
          <w:lang w:val="es-MX"/>
        </w:rPr>
      </w:pPr>
      <w:r>
        <w:rPr>
          <w:lang w:val="es-MX"/>
        </w:rPr>
        <w:tab/>
        <w:t xml:space="preserve">Debe hacer esta verificación por cada artículo de </w:t>
      </w:r>
      <w:r w:rsidR="008C6DB5">
        <w:rPr>
          <w:lang w:val="es-MX"/>
        </w:rPr>
        <w:t>la factura</w:t>
      </w:r>
      <w:r>
        <w:rPr>
          <w:lang w:val="es-MX"/>
        </w:rPr>
        <w:t>.</w:t>
      </w:r>
    </w:p>
    <w:p w14:paraId="15030711" w14:textId="77777777" w:rsidR="005F4254" w:rsidRPr="00A521A0" w:rsidRDefault="005F4254" w:rsidP="00A521A0">
      <w:pPr>
        <w:rPr>
          <w:lang w:val="es-MX"/>
        </w:rPr>
      </w:pPr>
    </w:p>
    <w:p w14:paraId="3E761B29" w14:textId="1E177BFD" w:rsidR="00187EE3" w:rsidRDefault="00755128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</w:t>
      </w:r>
      <w:r w:rsidR="00187EE3">
        <w:rPr>
          <w:lang w:val="es-MX"/>
        </w:rPr>
        <w:t xml:space="preserve">la factura tiene </w:t>
      </w:r>
      <w:r w:rsidR="00D34946">
        <w:rPr>
          <w:lang w:val="es-MX"/>
        </w:rPr>
        <w:t>descuento</w:t>
      </w:r>
      <w:r w:rsidR="00187EE3">
        <w:rPr>
          <w:lang w:val="es-MX"/>
        </w:rPr>
        <w:t>,</w:t>
      </w:r>
      <w:r w:rsidR="00D34946">
        <w:rPr>
          <w:lang w:val="es-MX"/>
        </w:rPr>
        <w:t xml:space="preserve"> </w:t>
      </w:r>
      <w:r w:rsidR="00187EE3">
        <w:rPr>
          <w:lang w:val="es-MX"/>
        </w:rPr>
        <w:t>ingrese el código de la causa del descuento</w:t>
      </w:r>
      <w:r w:rsidR="005F4254">
        <w:rPr>
          <w:lang w:val="es-MX"/>
        </w:rPr>
        <w:t xml:space="preserve"> en el campo Id. de comentario</w:t>
      </w:r>
    </w:p>
    <w:p w14:paraId="5BD40803" w14:textId="572C6669" w:rsidR="005F4254" w:rsidRDefault="005F4254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Puede ingresar el monto cobrado en el campo Monto Cobrado.</w:t>
      </w:r>
    </w:p>
    <w:p w14:paraId="432512B5" w14:textId="319314E8" w:rsidR="00BA3D1F" w:rsidRPr="00755128" w:rsidRDefault="00755128" w:rsidP="00755128">
      <w:pPr>
        <w:ind w:left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2C6C00" wp14:editId="057C20C8">
                <wp:simplePos x="0" y="0"/>
                <wp:positionH relativeFrom="margin">
                  <wp:posOffset>2922270</wp:posOffset>
                </wp:positionH>
                <wp:positionV relativeFrom="paragraph">
                  <wp:posOffset>2916555</wp:posOffset>
                </wp:positionV>
                <wp:extent cx="393700" cy="314325"/>
                <wp:effectExtent l="1143000" t="19050" r="25400" b="28575"/>
                <wp:wrapNone/>
                <wp:docPr id="3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4350"/>
                            <a:gd name="adj3" fmla="val 33335"/>
                            <a:gd name="adj4" fmla="val -93531"/>
                            <a:gd name="adj5" fmla="val 65338"/>
                            <a:gd name="adj6" fmla="val -28160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378D4B3" w14:textId="04E0C2C1" w:rsidR="008362C9" w:rsidRPr="006E79CC" w:rsidRDefault="008C6DB5" w:rsidP="00BA3D1F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C6C00" id="_x0000_s1052" type="#_x0000_t48" style="position:absolute;left:0;text-align:left;margin-left:230.1pt;margin-top:229.65pt;width:31pt;height:24.7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" adj="-60826,14113,-20203,7200,-940,7855" fillcolor="white [3212]" strokecolor="red" strokeweight="2.5pt">
                <v:textbox>
                  <w:txbxContent>
                    <w:p w14:paraId="5378D4B3" w14:textId="04E0C2C1" w:rsidR="008362C9" w:rsidRPr="006E79CC" w:rsidRDefault="008C6DB5" w:rsidP="00BA3D1F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8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5F4254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F9F5C9" wp14:editId="0B614923">
                <wp:simplePos x="0" y="0"/>
                <wp:positionH relativeFrom="margin">
                  <wp:posOffset>2393315</wp:posOffset>
                </wp:positionH>
                <wp:positionV relativeFrom="paragraph">
                  <wp:posOffset>2001520</wp:posOffset>
                </wp:positionV>
                <wp:extent cx="393700" cy="314325"/>
                <wp:effectExtent l="95250" t="19050" r="25400" b="428625"/>
                <wp:wrapNone/>
                <wp:docPr id="27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4666"/>
                            <a:gd name="adj2" fmla="val 36044"/>
                            <a:gd name="adj3" fmla="val 144639"/>
                            <a:gd name="adj4" fmla="val 35726"/>
                            <a:gd name="adj5" fmla="val 224706"/>
                            <a:gd name="adj6" fmla="val -1905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E9DA307" w14:textId="49AF637D" w:rsidR="008362C9" w:rsidRPr="006E79CC" w:rsidRDefault="008C6DB5" w:rsidP="00FA4D8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9F5C9" id="_x0000_s1053" type="#_x0000_t48" style="position:absolute;left:0;text-align:left;margin-left:188.45pt;margin-top:157.6pt;width:31pt;height:24.7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" adj="-4115,48536,7717,31242,7786,22608" fillcolor="white [3212]" strokecolor="red" strokeweight="2.5pt">
                <v:textbox>
                  <w:txbxContent>
                    <w:p w14:paraId="7E9DA307" w14:textId="49AF637D" w:rsidR="008362C9" w:rsidRPr="006E79CC" w:rsidRDefault="008C6DB5" w:rsidP="00FA4D8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9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2E228D">
        <w:rPr>
          <w:noProof/>
        </w:rPr>
        <w:drawing>
          <wp:inline distT="0" distB="0" distL="0" distR="0" wp14:anchorId="6F0A3941" wp14:editId="75C8F30F">
            <wp:extent cx="5943600" cy="362331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7E6D" w14:textId="15CE7B58" w:rsidR="004E631B" w:rsidRDefault="004E631B" w:rsidP="00BA3D1F">
      <w:pPr>
        <w:pStyle w:val="ListParagraph"/>
        <w:ind w:left="1080"/>
        <w:rPr>
          <w:lang w:val="es-MX"/>
        </w:rPr>
      </w:pPr>
    </w:p>
    <w:p w14:paraId="60D35577" w14:textId="106115BA" w:rsidR="00187EE3" w:rsidRDefault="00187EE3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Opcionalmente, puede ingresar un comentario que aparecerá en el pdf</w:t>
      </w:r>
      <w:r w:rsidR="008C6DB5">
        <w:rPr>
          <w:lang w:val="es-MX"/>
        </w:rPr>
        <w:t xml:space="preserve"> de la factura</w:t>
      </w:r>
      <w:r>
        <w:rPr>
          <w:lang w:val="es-MX"/>
        </w:rPr>
        <w:t xml:space="preserve">. Para ello ingrese a la opción adicional / datos adicional líneas de factura. </w:t>
      </w:r>
    </w:p>
    <w:p w14:paraId="7D9E3401" w14:textId="38485829" w:rsidR="00187EE3" w:rsidRPr="00755128" w:rsidRDefault="00187EE3" w:rsidP="00755128">
      <w:pPr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10E749" wp14:editId="6BCE0E1C">
                <wp:simplePos x="0" y="0"/>
                <wp:positionH relativeFrom="margin">
                  <wp:posOffset>3829050</wp:posOffset>
                </wp:positionH>
                <wp:positionV relativeFrom="paragraph">
                  <wp:posOffset>1392555</wp:posOffset>
                </wp:positionV>
                <wp:extent cx="393700" cy="314325"/>
                <wp:effectExtent l="285750" t="19050" r="25400" b="409575"/>
                <wp:wrapNone/>
                <wp:docPr id="2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104666"/>
                            <a:gd name="adj2" fmla="val 36044"/>
                            <a:gd name="adj3" fmla="val 144639"/>
                            <a:gd name="adj4" fmla="val 35726"/>
                            <a:gd name="adj5" fmla="val 215088"/>
                            <a:gd name="adj6" fmla="val -6855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2CFDC19" w14:textId="01F66E26" w:rsidR="008362C9" w:rsidRPr="006E79CC" w:rsidRDefault="008362C9" w:rsidP="00FA4D87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0E749" id="_x0000_s1054" type="#_x0000_t48" style="position:absolute;left:0;text-align:left;margin-left:301.5pt;margin-top:109.65pt;width:31pt;height:24.7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" adj="-14807,46459,7717,31242,7786,22608" fillcolor="white [3212]" strokecolor="red" strokeweight="2.5pt">
                <v:textbox>
                  <w:txbxContent>
                    <w:p w14:paraId="32CFDC19" w14:textId="01F66E26" w:rsidR="008362C9" w:rsidRPr="006E79CC" w:rsidRDefault="008362C9" w:rsidP="00FA4D87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  <w:r w:rsidR="008C6DB5">
                        <w:rPr>
                          <w:color w:val="FF0000"/>
                          <w:lang w:val="es-ES"/>
                        </w:rPr>
                        <w:t>0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9F2350" wp14:editId="1542F052">
            <wp:extent cx="5943600" cy="34290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B50" w14:textId="77E3FCEC" w:rsidR="00187EE3" w:rsidRDefault="00187EE3" w:rsidP="008D34A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En la ventana Datos adicionales por línea de artículo, ingrese un comentario en el campo memo.</w:t>
      </w:r>
    </w:p>
    <w:p w14:paraId="5D5C62F1" w14:textId="4A6ADC22" w:rsidR="00187EE3" w:rsidRPr="00755128" w:rsidRDefault="00187EE3" w:rsidP="00755128">
      <w:pPr>
        <w:ind w:left="360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54EE138" wp14:editId="4151F775">
                <wp:simplePos x="0" y="0"/>
                <wp:positionH relativeFrom="margin">
                  <wp:posOffset>3582035</wp:posOffset>
                </wp:positionH>
                <wp:positionV relativeFrom="paragraph">
                  <wp:posOffset>679450</wp:posOffset>
                </wp:positionV>
                <wp:extent cx="393700" cy="314325"/>
                <wp:effectExtent l="361950" t="228600" r="25400" b="28575"/>
                <wp:wrapNone/>
                <wp:docPr id="6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4350"/>
                            <a:gd name="adj3" fmla="val -30719"/>
                            <a:gd name="adj4" fmla="val -55176"/>
                            <a:gd name="adj5" fmla="val -62769"/>
                            <a:gd name="adj6" fmla="val -83439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7E4D517" w14:textId="02953CC7" w:rsidR="008362C9" w:rsidRPr="006E79CC" w:rsidRDefault="008362C9" w:rsidP="007F3253">
                            <w:pPr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4EE138" id="_x0000_s1055" type="#_x0000_t48" style="position:absolute;left:0;text-align:left;margin-left:282.05pt;margin-top:53.5pt;width:31pt;height:24.75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" adj="-18023,-13558,-11918,-6635,-940,7855" fillcolor="white [3212]" strokecolor="red" strokeweight="2.5pt">
                <v:textbox>
                  <w:txbxContent>
                    <w:p w14:paraId="17E4D517" w14:textId="02953CC7" w:rsidR="008362C9" w:rsidRPr="006E79CC" w:rsidRDefault="008362C9" w:rsidP="007F3253">
                      <w:pPr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  <w:r w:rsidR="008C6DB5"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F68031" wp14:editId="544272ED">
            <wp:extent cx="5943600" cy="172021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4EF" w14:textId="77777777" w:rsidR="00187EE3" w:rsidRDefault="00187EE3" w:rsidP="00187EE3">
      <w:pPr>
        <w:pStyle w:val="ListParagraph"/>
        <w:ind w:left="1080"/>
        <w:rPr>
          <w:lang w:val="es-MX"/>
        </w:rPr>
      </w:pPr>
    </w:p>
    <w:p w14:paraId="3EB38CC4" w14:textId="77777777" w:rsidR="00692570" w:rsidRDefault="00E36C81" w:rsidP="00E36C81">
      <w:pPr>
        <w:pStyle w:val="Heading2"/>
        <w:rPr>
          <w:lang w:val="es-MX"/>
        </w:rPr>
      </w:pPr>
      <w:bookmarkStart w:id="10" w:name="_Toc24455388"/>
      <w:r>
        <w:rPr>
          <w:lang w:val="es-MX"/>
        </w:rPr>
        <w:t>Validación de</w:t>
      </w:r>
      <w:r w:rsidR="00CA0289">
        <w:rPr>
          <w:lang w:val="es-MX"/>
        </w:rPr>
        <w:t xml:space="preserve"> la</w:t>
      </w:r>
      <w:r>
        <w:rPr>
          <w:lang w:val="es-MX"/>
        </w:rPr>
        <w:t xml:space="preserve"> Nota de Débito</w:t>
      </w:r>
      <w:bookmarkEnd w:id="10"/>
    </w:p>
    <w:p w14:paraId="092BFDF8" w14:textId="77777777" w:rsidR="00E36C81" w:rsidRDefault="00E36C81" w:rsidP="00E36C81">
      <w:pPr>
        <w:rPr>
          <w:lang w:val="es-MX"/>
        </w:rPr>
      </w:pPr>
      <w:r>
        <w:rPr>
          <w:lang w:val="es-MX"/>
        </w:rPr>
        <w:t xml:space="preserve">Antes de </w:t>
      </w:r>
      <w:r w:rsidR="00947DA7">
        <w:rPr>
          <w:lang w:val="es-MX"/>
        </w:rPr>
        <w:t>guardar</w:t>
      </w:r>
      <w:r>
        <w:rPr>
          <w:lang w:val="es-MX"/>
        </w:rPr>
        <w:t xml:space="preserve"> una Nota de débito,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3807B63A" w14:textId="401ADC01" w:rsidR="008C6DB5" w:rsidRPr="00934B23" w:rsidRDefault="008C6DB5" w:rsidP="008C6DB5">
      <w:pPr>
        <w:pStyle w:val="ListParagraph"/>
        <w:numPr>
          <w:ilvl w:val="0"/>
          <w:numId w:val="5"/>
        </w:numPr>
        <w:rPr>
          <w:color w:val="000000" w:themeColor="text1"/>
          <w:lang w:val="es-MX"/>
        </w:rPr>
      </w:pPr>
      <w:r w:rsidRPr="00DA463F">
        <w:rPr>
          <w:color w:val="000000" w:themeColor="text1"/>
          <w:lang w:val="es-MX"/>
        </w:rPr>
        <w:t xml:space="preserve">En la ventana Entrada transacción de ventas, </w:t>
      </w:r>
      <w:r w:rsidR="00934B23">
        <w:rPr>
          <w:color w:val="000000" w:themeColor="text1"/>
          <w:lang w:val="es-MX"/>
        </w:rPr>
        <w:t xml:space="preserve">verifique </w:t>
      </w:r>
      <w:r w:rsidRPr="00DA463F">
        <w:rPr>
          <w:color w:val="000000" w:themeColor="text1"/>
          <w:lang w:val="es-MX"/>
        </w:rPr>
        <w:t xml:space="preserve">el Id de documento correspondiente a </w:t>
      </w:r>
      <w:r>
        <w:rPr>
          <w:color w:val="000000" w:themeColor="text1"/>
          <w:lang w:val="es-MX"/>
        </w:rPr>
        <w:t xml:space="preserve">la nota de débito </w:t>
      </w:r>
      <w:r w:rsidRPr="00DA463F">
        <w:rPr>
          <w:color w:val="000000" w:themeColor="text1"/>
          <w:lang w:val="es-MX"/>
        </w:rPr>
        <w:t>electrónic</w:t>
      </w:r>
      <w:r>
        <w:rPr>
          <w:color w:val="000000" w:themeColor="text1"/>
          <w:lang w:val="es-MX"/>
        </w:rPr>
        <w:t>a</w:t>
      </w:r>
      <w:r w:rsidRPr="00DA463F">
        <w:rPr>
          <w:color w:val="000000" w:themeColor="text1"/>
          <w:lang w:val="es-MX"/>
        </w:rPr>
        <w:t xml:space="preserve">. Por ejemplo: </w:t>
      </w:r>
      <w:r>
        <w:rPr>
          <w:rFonts w:cs="Calibri"/>
          <w:color w:val="000000" w:themeColor="text1"/>
          <w:lang w:val="es-MX"/>
        </w:rPr>
        <w:t>NDEB ELCTRNC</w:t>
      </w:r>
    </w:p>
    <w:p w14:paraId="6C28FD44" w14:textId="77777777" w:rsidR="00934B23" w:rsidRDefault="00934B23" w:rsidP="00934B23">
      <w:pPr>
        <w:pStyle w:val="ListParagraph"/>
        <w:numPr>
          <w:ilvl w:val="0"/>
          <w:numId w:val="5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verifique los datos del cliente en el botón de expansión del Id. de cliente.</w:t>
      </w:r>
    </w:p>
    <w:p w14:paraId="6176DE7D" w14:textId="7B88FD0E" w:rsidR="00934B23" w:rsidRPr="00DA463F" w:rsidRDefault="00934B23" w:rsidP="00934B23">
      <w:pPr>
        <w:pStyle w:val="ListParagraph"/>
        <w:numPr>
          <w:ilvl w:val="0"/>
          <w:numId w:val="5"/>
        </w:numPr>
        <w:rPr>
          <w:color w:val="000000" w:themeColor="text1"/>
          <w:lang w:val="es-MX"/>
        </w:rPr>
      </w:pPr>
      <w:r>
        <w:rPr>
          <w:lang w:val="es-MX"/>
        </w:rPr>
        <w:t>Para hacer referencia a una factura emitida haga clic en el botón Ir a y luego elija la opción def. usuario.</w:t>
      </w:r>
    </w:p>
    <w:p w14:paraId="0F28ABE7" w14:textId="5A1B6D02" w:rsidR="004E631B" w:rsidRDefault="00755128" w:rsidP="00755128">
      <w:pPr>
        <w:pStyle w:val="ListParagraph"/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DFC0442" wp14:editId="3D6F6A4A">
                <wp:simplePos x="0" y="0"/>
                <wp:positionH relativeFrom="margin">
                  <wp:posOffset>3154680</wp:posOffset>
                </wp:positionH>
                <wp:positionV relativeFrom="paragraph">
                  <wp:posOffset>639445</wp:posOffset>
                </wp:positionV>
                <wp:extent cx="393700" cy="314325"/>
                <wp:effectExtent l="514350" t="209550" r="25400" b="28575"/>
                <wp:wrapNone/>
                <wp:docPr id="6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57307"/>
                            <a:gd name="adj5" fmla="val -55609"/>
                            <a:gd name="adj6" fmla="val -12252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0596FD" w14:textId="38474C70" w:rsidR="008362C9" w:rsidRDefault="008362C9" w:rsidP="00D434E2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  <w:p w14:paraId="224C2B0C" w14:textId="77777777" w:rsidR="008362C9" w:rsidRPr="006E79CC" w:rsidRDefault="008362C9" w:rsidP="00D434E2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FC0442" id="_x0000_s1056" type="#_x0000_t48" style="position:absolute;left:0;text-align:left;margin-left:248.4pt;margin-top:50.35pt;width:31pt;height:24.7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" adj="-26465,-12012,-12378,4318,-5082,7855" fillcolor="white [3212]" strokecolor="red" strokeweight="2.5pt">
                <v:textbox>
                  <w:txbxContent>
                    <w:p w14:paraId="7A0596FD" w14:textId="38474C70" w:rsidR="008362C9" w:rsidRDefault="008362C9" w:rsidP="00D434E2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  <w:p w14:paraId="224C2B0C" w14:textId="77777777" w:rsidR="008362C9" w:rsidRPr="006E79CC" w:rsidRDefault="008362C9" w:rsidP="00D434E2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6B77798" wp14:editId="4BA8E656">
                <wp:simplePos x="0" y="0"/>
                <wp:positionH relativeFrom="margin">
                  <wp:posOffset>2730500</wp:posOffset>
                </wp:positionH>
                <wp:positionV relativeFrom="paragraph">
                  <wp:posOffset>1390015</wp:posOffset>
                </wp:positionV>
                <wp:extent cx="393700" cy="314325"/>
                <wp:effectExtent l="666750" t="342900" r="25400" b="28575"/>
                <wp:wrapNone/>
                <wp:docPr id="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73730"/>
                            <a:gd name="adj2" fmla="val -4351"/>
                            <a:gd name="adj3" fmla="val 6646"/>
                            <a:gd name="adj4" fmla="val -70092"/>
                            <a:gd name="adj5" fmla="val -100981"/>
                            <a:gd name="adj6" fmla="val -16087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8A54D16" w14:textId="6BA31607" w:rsidR="008362C9" w:rsidRPr="006E79CC" w:rsidRDefault="008362C9" w:rsidP="00467E16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7798" id="_x0000_s1057" type="#_x0000_t48" style="position:absolute;left:0;text-align:left;margin-left:215pt;margin-top:109.45pt;width:31pt;height:24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" adj="-34749,-21812,-15140,1436,-940,15926" fillcolor="white [3212]" strokecolor="red" strokeweight="2.5pt">
                <v:textbox>
                  <w:txbxContent>
                    <w:p w14:paraId="18A54D16" w14:textId="6BA31607" w:rsidR="008362C9" w:rsidRPr="006E79CC" w:rsidRDefault="008362C9" w:rsidP="00467E16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09E50" wp14:editId="4EB7147E">
                <wp:simplePos x="0" y="0"/>
                <wp:positionH relativeFrom="margin">
                  <wp:posOffset>2849245</wp:posOffset>
                </wp:positionH>
                <wp:positionV relativeFrom="paragraph">
                  <wp:posOffset>1019810</wp:posOffset>
                </wp:positionV>
                <wp:extent cx="393700" cy="314325"/>
                <wp:effectExtent l="514350" t="209550" r="25400" b="28575"/>
                <wp:wrapNone/>
                <wp:docPr id="3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57307"/>
                            <a:gd name="adj5" fmla="val -55609"/>
                            <a:gd name="adj6" fmla="val -122522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7B988A" w14:textId="77777777" w:rsidR="008362C9" w:rsidRPr="006E79CC" w:rsidRDefault="008362C9" w:rsidP="004E631B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9E50" id="_x0000_s1058" type="#_x0000_t48" style="position:absolute;left:0;text-align:left;margin-left:224.35pt;margin-top:80.3pt;width:31pt;height:24.7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" adj="-26465,-12012,-12378,4318,-5082,7855" fillcolor="white [3212]" strokecolor="red" strokeweight="2.5pt">
                <v:textbox>
                  <w:txbxContent>
                    <w:p w14:paraId="4A7B988A" w14:textId="77777777" w:rsidR="008362C9" w:rsidRPr="006E79CC" w:rsidRDefault="008362C9" w:rsidP="004E631B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1FD">
        <w:rPr>
          <w:noProof/>
          <w:lang w:val="es-MX"/>
        </w:rPr>
        <w:drawing>
          <wp:inline distT="0" distB="0" distL="0" distR="0" wp14:anchorId="4841AC9B" wp14:editId="2F0D8487">
            <wp:extent cx="5243120" cy="1759845"/>
            <wp:effectExtent l="0" t="0" r="0" b="0"/>
            <wp:docPr id="65" name="Imagen 6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tarjetadedebit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547" cy="17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732E" w14:textId="77777777" w:rsidR="00934B23" w:rsidRDefault="00934B23" w:rsidP="00934B23">
      <w:pPr>
        <w:pStyle w:val="ListParagraph"/>
        <w:ind w:left="1080"/>
        <w:rPr>
          <w:lang w:val="es-MX"/>
        </w:rPr>
      </w:pPr>
    </w:p>
    <w:p w14:paraId="52C2B7E5" w14:textId="2F4867AF" w:rsidR="00BC4C11" w:rsidRDefault="00D434E2" w:rsidP="008D34AB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En la </w:t>
      </w:r>
      <w:r w:rsidR="008C6DB5">
        <w:rPr>
          <w:lang w:val="es-MX"/>
        </w:rPr>
        <w:t>ventana</w:t>
      </w:r>
      <w:r>
        <w:rPr>
          <w:lang w:val="es-MX"/>
        </w:rPr>
        <w:t xml:space="preserve"> Entrada de campos definido</w:t>
      </w:r>
      <w:r w:rsidR="008C6DB5">
        <w:rPr>
          <w:lang w:val="es-MX"/>
        </w:rPr>
        <w:t>s</w:t>
      </w:r>
      <w:r>
        <w:rPr>
          <w:lang w:val="es-MX"/>
        </w:rPr>
        <w:t xml:space="preserve"> por el usuario de ventas </w:t>
      </w:r>
      <w:r w:rsidR="008C6DB5">
        <w:rPr>
          <w:lang w:val="es-MX"/>
        </w:rPr>
        <w:t xml:space="preserve">ingrese </w:t>
      </w:r>
      <w:r w:rsidR="00BC4C11">
        <w:rPr>
          <w:lang w:val="es-MX"/>
        </w:rPr>
        <w:t>lo siguiente:</w:t>
      </w:r>
    </w:p>
    <w:p w14:paraId="1BD716EB" w14:textId="5A4116A9" w:rsidR="00BC4C11" w:rsidRPr="008C6DB5" w:rsidRDefault="008C6DB5" w:rsidP="008C6DB5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>E</w:t>
      </w:r>
      <w:r w:rsidR="00467E16">
        <w:rPr>
          <w:lang w:val="es-MX"/>
        </w:rPr>
        <w:t xml:space="preserve">l número de </w:t>
      </w:r>
      <w:r>
        <w:rPr>
          <w:lang w:val="es-MX"/>
        </w:rPr>
        <w:t>factura completo</w:t>
      </w:r>
      <w:r w:rsidR="00467E16" w:rsidRPr="008C6DB5">
        <w:rPr>
          <w:lang w:val="es-MX"/>
        </w:rPr>
        <w:t>. El n</w:t>
      </w:r>
      <w:r>
        <w:rPr>
          <w:lang w:val="es-MX"/>
        </w:rPr>
        <w:t>ú</w:t>
      </w:r>
      <w:r w:rsidR="00467E16" w:rsidRPr="008C6DB5">
        <w:rPr>
          <w:lang w:val="es-MX"/>
        </w:rPr>
        <w:t xml:space="preserve">mero </w:t>
      </w:r>
      <w:r>
        <w:rPr>
          <w:lang w:val="es-MX"/>
        </w:rPr>
        <w:t>debe incluir el prefijo y</w:t>
      </w:r>
      <w:r w:rsidR="00467E16" w:rsidRPr="008C6DB5">
        <w:rPr>
          <w:lang w:val="es-MX"/>
        </w:rPr>
        <w:t xml:space="preserve"> 8 dígitos.</w:t>
      </w:r>
      <w:r w:rsidR="00BC4C11" w:rsidRPr="008C6DB5">
        <w:rPr>
          <w:lang w:val="es-MX"/>
        </w:rPr>
        <w:t xml:space="preserve"> </w:t>
      </w:r>
    </w:p>
    <w:p w14:paraId="369692F6" w14:textId="4CA3B6EC" w:rsidR="00467E16" w:rsidRDefault="008C6DB5" w:rsidP="008C6DB5">
      <w:pPr>
        <w:pStyle w:val="ListParagraph"/>
        <w:numPr>
          <w:ilvl w:val="0"/>
          <w:numId w:val="12"/>
        </w:numPr>
        <w:rPr>
          <w:lang w:val="es-MX"/>
        </w:rPr>
      </w:pPr>
      <w:r>
        <w:rPr>
          <w:lang w:val="es-MX"/>
        </w:rPr>
        <w:t xml:space="preserve">Haga </w:t>
      </w:r>
      <w:r w:rsidR="00BC4C11">
        <w:rPr>
          <w:lang w:val="es-MX"/>
        </w:rPr>
        <w:t>clic en Aceptar.</w:t>
      </w:r>
    </w:p>
    <w:p w14:paraId="204BEBE7" w14:textId="1BDED449" w:rsidR="00D434E2" w:rsidRDefault="00755128" w:rsidP="00755128">
      <w:pPr>
        <w:pStyle w:val="ListParagraph"/>
        <w:rPr>
          <w:lang w:val="es-MX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82BC5F" wp14:editId="3F22E0B1">
                <wp:simplePos x="0" y="0"/>
                <wp:positionH relativeFrom="margin">
                  <wp:posOffset>1802130</wp:posOffset>
                </wp:positionH>
                <wp:positionV relativeFrom="paragraph">
                  <wp:posOffset>1521460</wp:posOffset>
                </wp:positionV>
                <wp:extent cx="393700" cy="314325"/>
                <wp:effectExtent l="590550" t="190500" r="25400" b="28575"/>
                <wp:wrapNone/>
                <wp:docPr id="7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52940"/>
                            <a:gd name="adj6" fmla="val -1438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175C47" w14:textId="4D32DD24" w:rsidR="008362C9" w:rsidRPr="006E79CC" w:rsidRDefault="008362C9" w:rsidP="00AC4E8A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2BC5F" id="_x0000_s1059" type="#_x0000_t48" style="position:absolute;left:0;text-align:left;margin-left:141.9pt;margin-top:119.8pt;width:31pt;height:24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" adj="-31067,-11435,-10077,4318,-5082,7855" fillcolor="white [3212]" strokecolor="red" strokeweight="2.5pt">
                <v:textbox>
                  <w:txbxContent>
                    <w:p w14:paraId="28175C47" w14:textId="4D32DD24" w:rsidR="008362C9" w:rsidRPr="006E79CC" w:rsidRDefault="008362C9" w:rsidP="00AC4E8A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8C6DB5">
                        <w:rPr>
                          <w:color w:val="FF0000"/>
                          <w:lang w:val="es-E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7F9A81" wp14:editId="6F1E6C5A">
                <wp:simplePos x="0" y="0"/>
                <wp:positionH relativeFrom="margin">
                  <wp:posOffset>1311910</wp:posOffset>
                </wp:positionH>
                <wp:positionV relativeFrom="paragraph">
                  <wp:posOffset>749935</wp:posOffset>
                </wp:positionV>
                <wp:extent cx="393700" cy="314325"/>
                <wp:effectExtent l="514350" t="266700" r="25400" b="28575"/>
                <wp:wrapNone/>
                <wp:docPr id="7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9315"/>
                            <a:gd name="adj4" fmla="val -46653"/>
                            <a:gd name="adj5" fmla="val -76960"/>
                            <a:gd name="adj6" fmla="val -12465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D803C0C" w14:textId="0512EBED" w:rsidR="008362C9" w:rsidRPr="006E79CC" w:rsidRDefault="008362C9" w:rsidP="00AC4E8A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4.</w:t>
                            </w:r>
                            <w:r w:rsidR="008C6DB5">
                              <w:rPr>
                                <w:color w:val="FF0000"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9A81" id="_x0000_s1060" type="#_x0000_t48" style="position:absolute;left:0;text-align:left;margin-left:103.3pt;margin-top:59.05pt;width:31pt;height:24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" adj="-26925,-16623,-10077,2012,-5082,7855" fillcolor="white [3212]" strokecolor="red" strokeweight="2.5pt">
                <v:textbox>
                  <w:txbxContent>
                    <w:p w14:paraId="2D803C0C" w14:textId="0512EBED" w:rsidR="008362C9" w:rsidRPr="006E79CC" w:rsidRDefault="008362C9" w:rsidP="00AC4E8A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4.</w:t>
                      </w:r>
                      <w:r w:rsidR="008C6DB5">
                        <w:rPr>
                          <w:color w:val="FF0000"/>
                          <w:lang w:val="es-E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34E2">
        <w:rPr>
          <w:noProof/>
          <w:lang w:val="es-MX"/>
        </w:rPr>
        <w:drawing>
          <wp:inline distT="0" distB="0" distL="0" distR="0" wp14:anchorId="5890D6FD" wp14:editId="1050F68E">
            <wp:extent cx="5268286" cy="2974032"/>
            <wp:effectExtent l="0" t="0" r="8890" b="0"/>
            <wp:docPr id="69" name="Imagen 69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entrada de campos defenido por el usuario de vent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043" cy="298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E8D9" w14:textId="249C2115" w:rsidR="00947DA7" w:rsidRPr="00692570" w:rsidRDefault="00947DA7" w:rsidP="00C736BB">
      <w:pPr>
        <w:pStyle w:val="ListParagraph"/>
        <w:ind w:left="1080"/>
        <w:rPr>
          <w:lang w:val="es-MX"/>
        </w:rPr>
      </w:pPr>
    </w:p>
    <w:p w14:paraId="737F9ECD" w14:textId="2A0E8350" w:rsidR="00E36C81" w:rsidRDefault="00CA0289" w:rsidP="00CA0289">
      <w:pPr>
        <w:pStyle w:val="Heading2"/>
        <w:rPr>
          <w:lang w:val="es-MX"/>
        </w:rPr>
      </w:pPr>
      <w:bookmarkStart w:id="11" w:name="_Toc24455389"/>
      <w:r>
        <w:rPr>
          <w:lang w:val="es-MX"/>
        </w:rPr>
        <w:t>Validación de la Nota de Crédito</w:t>
      </w:r>
      <w:bookmarkEnd w:id="11"/>
    </w:p>
    <w:p w14:paraId="01FC13BD" w14:textId="77777777" w:rsidR="00CC0554" w:rsidRDefault="00CC0554" w:rsidP="00CC0554">
      <w:pPr>
        <w:rPr>
          <w:lang w:val="es-MX"/>
        </w:rPr>
      </w:pPr>
      <w:r>
        <w:rPr>
          <w:lang w:val="es-MX"/>
        </w:rPr>
        <w:t xml:space="preserve">Antes de </w:t>
      </w:r>
      <w:r w:rsidR="00C736BB">
        <w:rPr>
          <w:lang w:val="es-MX"/>
        </w:rPr>
        <w:t>guardar</w:t>
      </w:r>
      <w:r>
        <w:rPr>
          <w:lang w:val="es-MX"/>
        </w:rPr>
        <w:t xml:space="preserve"> una Nota de crédito, verifique</w:t>
      </w:r>
      <w:r w:rsidRPr="00692570">
        <w:rPr>
          <w:lang w:val="es-MX"/>
        </w:rPr>
        <w:t xml:space="preserve"> </w:t>
      </w:r>
      <w:r>
        <w:rPr>
          <w:lang w:val="es-MX"/>
        </w:rPr>
        <w:t>lo siguiente:</w:t>
      </w:r>
    </w:p>
    <w:p w14:paraId="1BA112A1" w14:textId="7BFD13B3" w:rsidR="004E631B" w:rsidRDefault="008C6DB5" w:rsidP="00AC6386">
      <w:pPr>
        <w:pStyle w:val="ListParagraph"/>
        <w:numPr>
          <w:ilvl w:val="0"/>
          <w:numId w:val="6"/>
        </w:numPr>
        <w:rPr>
          <w:lang w:val="es-MX"/>
        </w:rPr>
      </w:pPr>
      <w:r w:rsidRPr="008C6DB5">
        <w:rPr>
          <w:color w:val="000000" w:themeColor="text1"/>
          <w:lang w:val="es-MX"/>
        </w:rPr>
        <w:t xml:space="preserve">En la ventana Entrada transacción de ventas, </w:t>
      </w:r>
      <w:r w:rsidR="00FE0437">
        <w:rPr>
          <w:color w:val="000000" w:themeColor="text1"/>
          <w:lang w:val="es-MX"/>
        </w:rPr>
        <w:t xml:space="preserve">verifique </w:t>
      </w:r>
      <w:r w:rsidRPr="008C6DB5">
        <w:rPr>
          <w:color w:val="000000" w:themeColor="text1"/>
          <w:lang w:val="es-MX"/>
        </w:rPr>
        <w:t>el Id de documento correspondiente a la nota de crédito electrónica. Por ejemplo</w:t>
      </w:r>
      <w:r w:rsidR="00CC0554" w:rsidRPr="008C6DB5">
        <w:rPr>
          <w:lang w:val="es-MX"/>
        </w:rPr>
        <w:t>:</w:t>
      </w:r>
      <w:r>
        <w:rPr>
          <w:lang w:val="es-MX"/>
        </w:rPr>
        <w:t xml:space="preserve"> </w:t>
      </w:r>
      <w:r w:rsidR="00F927D5" w:rsidRPr="008C6DB5">
        <w:rPr>
          <w:lang w:val="es-MX"/>
        </w:rPr>
        <w:t>NRCD ELCTRNC</w:t>
      </w:r>
    </w:p>
    <w:p w14:paraId="1848DC43" w14:textId="4498CD0E" w:rsidR="008C6DB5" w:rsidRDefault="008C6DB5" w:rsidP="008C6DB5">
      <w:pPr>
        <w:pStyle w:val="ListParagraph"/>
        <w:numPr>
          <w:ilvl w:val="0"/>
          <w:numId w:val="6"/>
        </w:numPr>
        <w:rPr>
          <w:lang w:val="es-MX"/>
        </w:rPr>
      </w:pPr>
      <w:r w:rsidRPr="00CA0289">
        <w:rPr>
          <w:lang w:val="es-MX"/>
        </w:rPr>
        <w:t>Al igual que la factura</w:t>
      </w:r>
      <w:r>
        <w:rPr>
          <w:lang w:val="es-MX"/>
        </w:rPr>
        <w:t xml:space="preserve"> (ver la sección anterior) </w:t>
      </w:r>
      <w:r w:rsidR="00FE0437">
        <w:rPr>
          <w:lang w:val="es-MX"/>
        </w:rPr>
        <w:t xml:space="preserve">verifique </w:t>
      </w:r>
      <w:r>
        <w:rPr>
          <w:lang w:val="es-MX"/>
        </w:rPr>
        <w:t xml:space="preserve">los datos del cliente haciendo clic en el botón </w:t>
      </w:r>
      <w:r w:rsidR="00FE0437">
        <w:rPr>
          <w:lang w:val="es-MX"/>
        </w:rPr>
        <w:t>de expansión del Id. de cliente</w:t>
      </w:r>
      <w:r>
        <w:rPr>
          <w:lang w:val="es-MX"/>
        </w:rPr>
        <w:t>.</w:t>
      </w:r>
    </w:p>
    <w:p w14:paraId="34FF7225" w14:textId="40370C8A" w:rsidR="00FE0437" w:rsidRDefault="00FE0437" w:rsidP="008C6DB5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Ingrese la razón de la nota de crédito en el campo Id. de comentario</w:t>
      </w:r>
    </w:p>
    <w:p w14:paraId="0D5471C0" w14:textId="17378461" w:rsidR="004E631B" w:rsidRDefault="00755128" w:rsidP="00755128">
      <w:pPr>
        <w:pStyle w:val="ListParagraph"/>
        <w:ind w:left="360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E8DBE65" wp14:editId="7B64DAF3">
                <wp:simplePos x="0" y="0"/>
                <wp:positionH relativeFrom="margin">
                  <wp:posOffset>2609850</wp:posOffset>
                </wp:positionH>
                <wp:positionV relativeFrom="paragraph">
                  <wp:posOffset>2816860</wp:posOffset>
                </wp:positionV>
                <wp:extent cx="393700" cy="314325"/>
                <wp:effectExtent l="971550" t="19050" r="25400" b="28575"/>
                <wp:wrapNone/>
                <wp:docPr id="13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9390"/>
                            <a:gd name="adj3" fmla="val 43179"/>
                            <a:gd name="adj4" fmla="val -37775"/>
                            <a:gd name="adj5" fmla="val 84723"/>
                            <a:gd name="adj6" fmla="val -240653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14925D" w14:textId="785AF6EA" w:rsidR="008362C9" w:rsidRDefault="008362C9" w:rsidP="004E0C1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3</w:t>
                            </w:r>
                          </w:p>
                          <w:p w14:paraId="713FCDA1" w14:textId="77777777" w:rsidR="008362C9" w:rsidRPr="006E79CC" w:rsidRDefault="008362C9" w:rsidP="004E0C1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DBE65" id="_x0000_s1061" type="#_x0000_t48" style="position:absolute;left:0;text-align:left;margin-left:205.5pt;margin-top:221.8pt;width:31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" adj="-51981,18300,-8159,9327,-2028,7855" fillcolor="white [3212]" strokecolor="red" strokeweight="2.5pt">
                <v:textbox>
                  <w:txbxContent>
                    <w:p w14:paraId="3514925D" w14:textId="785AF6EA" w:rsidR="008362C9" w:rsidRDefault="008362C9" w:rsidP="004E0C1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3</w:t>
                      </w:r>
                    </w:p>
                    <w:p w14:paraId="713FCDA1" w14:textId="77777777" w:rsidR="008362C9" w:rsidRPr="006E79CC" w:rsidRDefault="008362C9" w:rsidP="004E0C1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C3DD0F1" wp14:editId="051BEEAC">
                <wp:simplePos x="0" y="0"/>
                <wp:positionH relativeFrom="margin">
                  <wp:posOffset>2943225</wp:posOffset>
                </wp:positionH>
                <wp:positionV relativeFrom="paragraph">
                  <wp:posOffset>1211580</wp:posOffset>
                </wp:positionV>
                <wp:extent cx="393700" cy="314325"/>
                <wp:effectExtent l="609600" t="361950" r="25400" b="28575"/>
                <wp:wrapNone/>
                <wp:docPr id="10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106318"/>
                            <a:gd name="adj6" fmla="val -145961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5C7D318" w14:textId="23E70697" w:rsidR="008362C9" w:rsidRDefault="008362C9" w:rsidP="00F927D5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2</w:t>
                            </w:r>
                          </w:p>
                          <w:p w14:paraId="3F6DD771" w14:textId="77777777" w:rsidR="008362C9" w:rsidRPr="006E79CC" w:rsidRDefault="008362C9" w:rsidP="004005C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70F4889F" w14:textId="77777777" w:rsidR="008362C9" w:rsidRPr="006E79CC" w:rsidRDefault="008362C9" w:rsidP="004005C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D0F1" id="_x0000_s1062" type="#_x0000_t48" style="position:absolute;left:0;text-align:left;margin-left:231.75pt;margin-top:95.4pt;width:31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" adj="-31528,-22965,-10077,4318,-5082,7855" fillcolor="white [3212]" strokecolor="red" strokeweight="2.5pt">
                <v:textbox>
                  <w:txbxContent>
                    <w:p w14:paraId="15C7D318" w14:textId="23E70697" w:rsidR="008362C9" w:rsidRDefault="008362C9" w:rsidP="00F927D5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2</w:t>
                      </w:r>
                    </w:p>
                    <w:p w14:paraId="3F6DD771" w14:textId="77777777" w:rsidR="008362C9" w:rsidRPr="006E79CC" w:rsidRDefault="008362C9" w:rsidP="004005C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70F4889F" w14:textId="77777777" w:rsidR="008362C9" w:rsidRPr="006E79CC" w:rsidRDefault="008362C9" w:rsidP="004005C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36354F" wp14:editId="01198F7C">
                <wp:simplePos x="0" y="0"/>
                <wp:positionH relativeFrom="margin">
                  <wp:posOffset>3150235</wp:posOffset>
                </wp:positionH>
                <wp:positionV relativeFrom="paragraph">
                  <wp:posOffset>780415</wp:posOffset>
                </wp:positionV>
                <wp:extent cx="393700" cy="314325"/>
                <wp:effectExtent l="590550" t="190500" r="25400" b="28575"/>
                <wp:wrapNone/>
                <wp:docPr id="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36366"/>
                            <a:gd name="adj2" fmla="val -23528"/>
                            <a:gd name="adj3" fmla="val 19990"/>
                            <a:gd name="adj4" fmla="val -46653"/>
                            <a:gd name="adj5" fmla="val -52940"/>
                            <a:gd name="adj6" fmla="val -143830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D60936A" w14:textId="7EA82132" w:rsidR="008362C9" w:rsidRPr="006E79CC" w:rsidRDefault="008362C9" w:rsidP="00F927D5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6354F" id="_x0000_s1063" type="#_x0000_t48" style="position:absolute;left:0;text-align:left;margin-left:248.05pt;margin-top:61.45pt;width:31pt;height:24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" adj="-31067,-11435,-10077,4318,-5082,7855" fillcolor="white [3212]" strokecolor="red" strokeweight="2.5pt">
                <v:textbox>
                  <w:txbxContent>
                    <w:p w14:paraId="7D60936A" w14:textId="7EA82132" w:rsidR="008362C9" w:rsidRPr="006E79CC" w:rsidRDefault="008362C9" w:rsidP="00F927D5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437">
        <w:rPr>
          <w:noProof/>
        </w:rPr>
        <w:drawing>
          <wp:inline distT="0" distB="0" distL="0" distR="0" wp14:anchorId="01718235" wp14:editId="08076F34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7312" w14:textId="18FE8103" w:rsidR="00934B23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>Contabilice la nota de crédito</w:t>
      </w:r>
    </w:p>
    <w:p w14:paraId="7CCDABC2" w14:textId="31A973E5" w:rsidR="00934B23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Ingrese a la opción Transacciones / ventas / aplicar </w:t>
      </w:r>
      <w:r w:rsidR="004414F6">
        <w:rPr>
          <w:lang w:val="es-MX"/>
        </w:rPr>
        <w:t>documentos</w:t>
      </w:r>
      <w:bookmarkStart w:id="12" w:name="_GoBack"/>
      <w:bookmarkEnd w:id="12"/>
      <w:r>
        <w:rPr>
          <w:lang w:val="es-MX"/>
        </w:rPr>
        <w:t xml:space="preserve"> de ventas</w:t>
      </w:r>
    </w:p>
    <w:p w14:paraId="53984494" w14:textId="3BF16BB5" w:rsidR="0067297E" w:rsidRDefault="00934B23" w:rsidP="008D34AB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En la ventana A</w:t>
      </w:r>
      <w:r w:rsidR="002F47E1">
        <w:rPr>
          <w:lang w:val="es-MX"/>
        </w:rPr>
        <w:t>plicar documentos de venta.</w:t>
      </w:r>
    </w:p>
    <w:p w14:paraId="03D6C2F1" w14:textId="17E698D5" w:rsidR="002F47E1" w:rsidRDefault="002F47E1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Seleccion</w:t>
      </w:r>
      <w:r w:rsidR="00934B23">
        <w:rPr>
          <w:lang w:val="es-MX"/>
        </w:rPr>
        <w:t>e</w:t>
      </w:r>
      <w:r>
        <w:rPr>
          <w:lang w:val="es-MX"/>
        </w:rPr>
        <w:t xml:space="preserve"> </w:t>
      </w:r>
      <w:r w:rsidR="00934B23">
        <w:rPr>
          <w:lang w:val="es-MX"/>
        </w:rPr>
        <w:t xml:space="preserve">el </w:t>
      </w:r>
      <w:r>
        <w:rPr>
          <w:lang w:val="es-MX"/>
        </w:rPr>
        <w:t>cliente.</w:t>
      </w:r>
    </w:p>
    <w:p w14:paraId="78F44932" w14:textId="1A650E96" w:rsidR="002F47E1" w:rsidRPr="0085749B" w:rsidRDefault="00934B23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En el campo </w:t>
      </w:r>
      <w:r w:rsidR="002F47E1">
        <w:rPr>
          <w:lang w:val="es-MX"/>
        </w:rPr>
        <w:t>Núm. de documento</w:t>
      </w:r>
      <w:r w:rsidR="0085749B">
        <w:rPr>
          <w:lang w:val="es-MX"/>
        </w:rPr>
        <w:t xml:space="preserve"> </w:t>
      </w:r>
      <w:r>
        <w:rPr>
          <w:lang w:val="es-MX"/>
        </w:rPr>
        <w:t xml:space="preserve">ingrese el número de </w:t>
      </w:r>
      <w:r w:rsidR="0085749B">
        <w:rPr>
          <w:lang w:val="es-MX"/>
        </w:rPr>
        <w:t>Nota de crédito</w:t>
      </w:r>
      <w:r w:rsidR="0085749B" w:rsidRPr="0085749B">
        <w:rPr>
          <w:lang w:val="es-MX"/>
        </w:rPr>
        <w:t>.</w:t>
      </w:r>
    </w:p>
    <w:p w14:paraId="3A2A08AD" w14:textId="0682EB22" w:rsidR="0085749B" w:rsidRDefault="00934B23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 xml:space="preserve">Marque </w:t>
      </w:r>
      <w:r w:rsidR="0085749B">
        <w:rPr>
          <w:lang w:val="es-MX"/>
        </w:rPr>
        <w:t>la factura que aplica esta nota de crédito.</w:t>
      </w:r>
    </w:p>
    <w:p w14:paraId="2B95F311" w14:textId="6292DFCA" w:rsidR="0085749B" w:rsidRDefault="0085749B" w:rsidP="00934B23">
      <w:pPr>
        <w:pStyle w:val="ListParagraph"/>
        <w:numPr>
          <w:ilvl w:val="0"/>
          <w:numId w:val="13"/>
        </w:numPr>
        <w:rPr>
          <w:lang w:val="es-MX"/>
        </w:rPr>
      </w:pPr>
      <w:r>
        <w:rPr>
          <w:lang w:val="es-MX"/>
        </w:rPr>
        <w:t>Presione el botón Aceptar.</w:t>
      </w:r>
    </w:p>
    <w:p w14:paraId="709AD065" w14:textId="2691A2FC" w:rsidR="0083076F" w:rsidRDefault="00755128" w:rsidP="00755128">
      <w:pPr>
        <w:pStyle w:val="ListParagraph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8F8C00" wp14:editId="79B7DBD8">
                <wp:simplePos x="0" y="0"/>
                <wp:positionH relativeFrom="margin">
                  <wp:posOffset>1670050</wp:posOffset>
                </wp:positionH>
                <wp:positionV relativeFrom="paragraph">
                  <wp:posOffset>2707640</wp:posOffset>
                </wp:positionV>
                <wp:extent cx="393700" cy="314325"/>
                <wp:effectExtent l="971550" t="57150" r="25400" b="28575"/>
                <wp:wrapNone/>
                <wp:docPr id="44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12401"/>
                            <a:gd name="adj4" fmla="val -62810"/>
                            <a:gd name="adj5" fmla="val -10191"/>
                            <a:gd name="adj6" fmla="val -238864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A1AD9E5" w14:textId="121E9502" w:rsidR="008362C9" w:rsidRDefault="00934B23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6.c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068BA509" wp14:editId="3646FFB2">
                                  <wp:extent cx="179070" cy="123825"/>
                                  <wp:effectExtent l="0" t="0" r="0" b="9525"/>
                                  <wp:docPr id="45" name="Imagen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263168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1B424F81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F8C00" id="_x0000_s1064" type="#_x0000_t48" style="position:absolute;left:0;text-align:left;margin-left:131.5pt;margin-top:213.2pt;width:31pt;height:24.7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" adj="-51595,-2201,-13567,2679,-1592,11133" fillcolor="white [3212]" strokecolor="red" strokeweight="2.5pt">
                <v:textbox>
                  <w:txbxContent>
                    <w:p w14:paraId="7A1AD9E5" w14:textId="121E9502" w:rsidR="008362C9" w:rsidRDefault="00934B23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6.c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068BA509" wp14:editId="3646FFB2">
                            <wp:extent cx="179070" cy="123825"/>
                            <wp:effectExtent l="0" t="0" r="0" b="9525"/>
                            <wp:docPr id="45" name="Imagen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263168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1B424F81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96CF56C" wp14:editId="5EFFBE90">
                <wp:simplePos x="0" y="0"/>
                <wp:positionH relativeFrom="margin">
                  <wp:posOffset>3190875</wp:posOffset>
                </wp:positionH>
                <wp:positionV relativeFrom="paragraph">
                  <wp:posOffset>1381760</wp:posOffset>
                </wp:positionV>
                <wp:extent cx="393700" cy="314325"/>
                <wp:effectExtent l="933450" t="19050" r="25400" b="28575"/>
                <wp:wrapNone/>
                <wp:docPr id="41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48764"/>
                            <a:gd name="adj4" fmla="val -55552"/>
                            <a:gd name="adj5" fmla="val 17635"/>
                            <a:gd name="adj6" fmla="val -22876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D70EDC0" w14:textId="1947DCEA" w:rsidR="008362C9" w:rsidRDefault="00934B23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6.b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740A7232" wp14:editId="4FCBE7C4">
                                  <wp:extent cx="179070" cy="123825"/>
                                  <wp:effectExtent l="0" t="0" r="0" b="9525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5DB9F0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16B30834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F56C" id="_x0000_s1065" type="#_x0000_t48" style="position:absolute;left:0;text-align:left;margin-left:251.25pt;margin-top:108.8pt;width:31pt;height:24.7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" adj="-49413,3809,-11999,10533,-1592,11133" fillcolor="white [3212]" strokecolor="red" strokeweight="2.5pt">
                <v:textbox>
                  <w:txbxContent>
                    <w:p w14:paraId="3D70EDC0" w14:textId="1947DCEA" w:rsidR="008362C9" w:rsidRDefault="00934B23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6.b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740A7232" wp14:editId="4FCBE7C4">
                            <wp:extent cx="179070" cy="123825"/>
                            <wp:effectExtent l="0" t="0" r="0" b="9525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5DB9F0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16B30834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382D437" wp14:editId="126EE606">
                <wp:simplePos x="0" y="0"/>
                <wp:positionH relativeFrom="margin">
                  <wp:posOffset>2833370</wp:posOffset>
                </wp:positionH>
                <wp:positionV relativeFrom="paragraph">
                  <wp:posOffset>978535</wp:posOffset>
                </wp:positionV>
                <wp:extent cx="393700" cy="314325"/>
                <wp:effectExtent l="933450" t="19050" r="25400" b="28575"/>
                <wp:wrapNone/>
                <wp:docPr id="28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12401"/>
                            <a:gd name="adj4" fmla="val -62810"/>
                            <a:gd name="adj5" fmla="val 17635"/>
                            <a:gd name="adj6" fmla="val -228766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E78A78" w14:textId="55E023B7" w:rsidR="008362C9" w:rsidRDefault="00934B23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6.a</w:t>
                            </w:r>
                            <w:r w:rsidR="008362C9" w:rsidRPr="004005C3">
                              <w:rPr>
                                <w:noProof/>
                                <w:color w:val="FF0000"/>
                                <w:lang w:val="es-ES"/>
                              </w:rPr>
                              <w:drawing>
                                <wp:inline distT="0" distB="0" distL="0" distR="0" wp14:anchorId="56F3AF92" wp14:editId="5DA3452F">
                                  <wp:extent cx="179070" cy="123825"/>
                                  <wp:effectExtent l="0" t="0" r="0" b="9525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070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B7DC63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  <w:p w14:paraId="3E8E7DAF" w14:textId="77777777" w:rsidR="008362C9" w:rsidRPr="006E79CC" w:rsidRDefault="008362C9" w:rsidP="002F47E1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D437" id="_x0000_s1066" type="#_x0000_t48" style="position:absolute;left:0;text-align:left;margin-left:223.1pt;margin-top:77.05pt;width:31pt;height:24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" adj="-49413,3809,-13567,2679,-1592,11133" fillcolor="white [3212]" strokecolor="red" strokeweight="2.5pt">
                <v:textbox>
                  <w:txbxContent>
                    <w:p w14:paraId="35E78A78" w14:textId="55E023B7" w:rsidR="008362C9" w:rsidRDefault="00934B23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6.a</w:t>
                      </w:r>
                      <w:r w:rsidR="008362C9" w:rsidRPr="004005C3">
                        <w:rPr>
                          <w:noProof/>
                          <w:color w:val="FF0000"/>
                          <w:lang w:val="es-ES"/>
                        </w:rPr>
                        <w:drawing>
                          <wp:inline distT="0" distB="0" distL="0" distR="0" wp14:anchorId="56F3AF92" wp14:editId="5DA3452F">
                            <wp:extent cx="179070" cy="123825"/>
                            <wp:effectExtent l="0" t="0" r="0" b="9525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070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B7DC63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  <w:p w14:paraId="3E8E7DAF" w14:textId="77777777" w:rsidR="008362C9" w:rsidRPr="006E79CC" w:rsidRDefault="008362C9" w:rsidP="002F47E1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B2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7450068" wp14:editId="1455A371">
                <wp:simplePos x="0" y="0"/>
                <wp:positionH relativeFrom="margin">
                  <wp:posOffset>1647825</wp:posOffset>
                </wp:positionH>
                <wp:positionV relativeFrom="paragraph">
                  <wp:posOffset>629285</wp:posOffset>
                </wp:positionV>
                <wp:extent cx="393700" cy="314325"/>
                <wp:effectExtent l="952500" t="76200" r="25400" b="28575"/>
                <wp:wrapNone/>
                <wp:docPr id="4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14325"/>
                        </a:xfrm>
                        <a:prstGeom prst="borderCallout2">
                          <a:avLst>
                            <a:gd name="adj1" fmla="val 51543"/>
                            <a:gd name="adj2" fmla="val -7371"/>
                            <a:gd name="adj3" fmla="val 26104"/>
                            <a:gd name="adj4" fmla="val -191709"/>
                            <a:gd name="adj5" fmla="val -18729"/>
                            <a:gd name="adj6" fmla="val -231185"/>
                          </a:avLst>
                        </a:prstGeom>
                        <a:solidFill>
                          <a:schemeClr val="bg1"/>
                        </a:solidFill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1D7901" w14:textId="108EDFDF" w:rsidR="008362C9" w:rsidRPr="006E79CC" w:rsidRDefault="00934B23" w:rsidP="00934B23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  <w:r>
                              <w:rPr>
                                <w:color w:val="FF0000"/>
                                <w:lang w:val="es-ES"/>
                              </w:rPr>
                              <w:t>6.d</w:t>
                            </w:r>
                          </w:p>
                          <w:p w14:paraId="02B7E087" w14:textId="77777777" w:rsidR="008362C9" w:rsidRPr="006E79CC" w:rsidRDefault="008362C9" w:rsidP="002F1F8E">
                            <w:pPr>
                              <w:jc w:val="center"/>
                              <w:rPr>
                                <w:color w:val="FF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50068" id="_x0000_s1067" type="#_x0000_t48" style="position:absolute;left:0;text-align:left;margin-left:129.75pt;margin-top:49.55pt;width:31pt;height:24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" adj="-49936,-4045,-41409,5638,-1592,11133" fillcolor="white [3212]" strokecolor="red" strokeweight="2.5pt">
                <v:textbox>
                  <w:txbxContent>
                    <w:p w14:paraId="211D7901" w14:textId="108EDFDF" w:rsidR="008362C9" w:rsidRPr="006E79CC" w:rsidRDefault="00934B23" w:rsidP="00934B23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  <w:r>
                        <w:rPr>
                          <w:color w:val="FF0000"/>
                          <w:lang w:val="es-ES"/>
                        </w:rPr>
                        <w:t>6.d</w:t>
                      </w:r>
                    </w:p>
                    <w:p w14:paraId="02B7E087" w14:textId="77777777" w:rsidR="008362C9" w:rsidRPr="006E79CC" w:rsidRDefault="008362C9" w:rsidP="002F1F8E">
                      <w:pPr>
                        <w:jc w:val="center"/>
                        <w:rPr>
                          <w:color w:val="FF000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F8E">
        <w:rPr>
          <w:noProof/>
          <w:lang w:val="es-MX"/>
        </w:rPr>
        <w:drawing>
          <wp:inline distT="0" distB="0" distL="0" distR="0" wp14:anchorId="61FB079A" wp14:editId="1764312F">
            <wp:extent cx="5239910" cy="4273021"/>
            <wp:effectExtent l="0" t="0" r="0" b="0"/>
            <wp:docPr id="43" name="Imagen 4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plicar documentos de vent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20" cy="42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7716" w14:textId="4AB1204C" w:rsidR="00111321" w:rsidRDefault="00111321" w:rsidP="00755128">
      <w:pPr>
        <w:pStyle w:val="ListParagraph"/>
        <w:rPr>
          <w:lang w:val="es-MX"/>
        </w:rPr>
      </w:pPr>
    </w:p>
    <w:p w14:paraId="0830DD74" w14:textId="7306D72B" w:rsidR="00111321" w:rsidRDefault="00111321" w:rsidP="00111321">
      <w:pPr>
        <w:pStyle w:val="Heading2"/>
        <w:rPr>
          <w:lang w:val="es-MX"/>
        </w:rPr>
      </w:pPr>
      <w:r>
        <w:rPr>
          <w:lang w:val="es-MX"/>
        </w:rPr>
        <w:t>Configuración Regional</w:t>
      </w:r>
    </w:p>
    <w:p w14:paraId="68797EA9" w14:textId="6DC4616A" w:rsidR="00111321" w:rsidRDefault="00111321" w:rsidP="00111321">
      <w:pPr>
        <w:rPr>
          <w:lang w:val="es-MX"/>
        </w:rPr>
      </w:pPr>
      <w:r>
        <w:rPr>
          <w:lang w:val="es-MX"/>
        </w:rPr>
        <w:t>Verifique lo siguiente en la configuración regional del escritorio remoto:</w:t>
      </w:r>
    </w:p>
    <w:p w14:paraId="21DA18E5" w14:textId="1ABD581D" w:rsidR="00111321" w:rsidRDefault="00111321" w:rsidP="00111321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símbolo decimal debe ser el punto</w:t>
      </w:r>
    </w:p>
    <w:p w14:paraId="624B8793" w14:textId="42D6706A" w:rsidR="00111321" w:rsidRDefault="00111321" w:rsidP="00111321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El símbolo de miles debe ser la coma</w:t>
      </w:r>
    </w:p>
    <w:p w14:paraId="37A365D4" w14:textId="12E855F6" w:rsidR="00111321" w:rsidRPr="00111321" w:rsidRDefault="00111321" w:rsidP="00111321">
      <w:pPr>
        <w:pStyle w:val="ListParagraph"/>
        <w:numPr>
          <w:ilvl w:val="1"/>
          <w:numId w:val="6"/>
        </w:numPr>
        <w:rPr>
          <w:lang w:val="es-MX"/>
        </w:rPr>
      </w:pPr>
      <w:r>
        <w:rPr>
          <w:lang w:val="es-MX"/>
        </w:rPr>
        <w:t>La fecha debe ser en formato dd/mm/aaaa</w:t>
      </w:r>
    </w:p>
    <w:p w14:paraId="0BCFE433" w14:textId="0F93D7E0" w:rsidR="00111321" w:rsidRDefault="00111321" w:rsidP="00111321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E7313BF" wp14:editId="046ADDBA">
            <wp:extent cx="3686175" cy="3909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1208" cy="391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580F" w14:textId="77777777" w:rsidR="00111321" w:rsidRPr="00111321" w:rsidRDefault="00111321" w:rsidP="00111321">
      <w:pPr>
        <w:rPr>
          <w:lang w:val="es-MX"/>
        </w:rPr>
      </w:pPr>
    </w:p>
    <w:sectPr w:rsidR="00111321" w:rsidRPr="00111321">
      <w:headerReference w:type="default" r:id="rId36"/>
      <w:footerReference w:type="default" r:id="rId37"/>
      <w:headerReference w:type="first" r:id="rId38"/>
      <w:footerReference w:type="first" r:id="rId3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8CEC7" w14:textId="77777777" w:rsidR="003508F8" w:rsidRDefault="003508F8">
      <w:r>
        <w:separator/>
      </w:r>
    </w:p>
  </w:endnote>
  <w:endnote w:type="continuationSeparator" w:id="0">
    <w:p w14:paraId="41E68D9C" w14:textId="77777777" w:rsidR="003508F8" w:rsidRDefault="00350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3969"/>
      <w:gridCol w:w="1134"/>
    </w:tblGrid>
    <w:tr w:rsidR="008362C9" w14:paraId="43753B6F" w14:textId="77777777" w:rsidTr="00335170">
      <w:tc>
        <w:tcPr>
          <w:tcW w:w="3969" w:type="dxa"/>
          <w:vAlign w:val="center"/>
        </w:tcPr>
        <w:p w14:paraId="60D726FD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38FF969F" w14:textId="77777777" w:rsidR="008362C9" w:rsidRPr="005B1A65" w:rsidRDefault="008362C9" w:rsidP="00335170">
          <w:pPr>
            <w:pStyle w:val="Footer"/>
            <w:tabs>
              <w:tab w:val="right" w:pos="8789"/>
            </w:tabs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México - Emisión de Factura Electrónica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3969" w:type="dxa"/>
          <w:vAlign w:val="center"/>
        </w:tcPr>
        <w:p w14:paraId="40421C04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3399F84" w14:textId="77777777" w:rsidR="008362C9" w:rsidRPr="005B1A65" w:rsidRDefault="008362C9" w:rsidP="00335170">
          <w:pPr>
            <w:pStyle w:val="Footer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Manual de Usuario GP Factura Digital cfdi.doc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14A97188" w14:textId="77777777" w:rsidR="008362C9" w:rsidRPr="005B1A65" w:rsidRDefault="008362C9" w:rsidP="00335170">
          <w:pPr>
            <w:pStyle w:val="Footer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2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0375E0AD" w14:textId="77777777" w:rsidR="008362C9" w:rsidRPr="00150235" w:rsidRDefault="008362C9">
    <w:pPr>
      <w:pStyle w:val="Footer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991"/>
      <w:gridCol w:w="6246"/>
      <w:gridCol w:w="737"/>
    </w:tblGrid>
    <w:tr w:rsidR="008362C9" w14:paraId="1A6D45A1" w14:textId="77777777" w:rsidTr="000E6724">
      <w:trPr>
        <w:trHeight w:val="523"/>
      </w:trPr>
      <w:tc>
        <w:tcPr>
          <w:tcW w:w="1818" w:type="pct"/>
          <w:vAlign w:val="center"/>
        </w:tcPr>
        <w:p w14:paraId="2F816A54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Título del Documento:</w:t>
          </w:r>
        </w:p>
        <w:p w14:paraId="12D8EBFD" w14:textId="05465D6B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ind w:hanging="17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TITLE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sz w:val="16"/>
              <w:lang w:val="es-MX"/>
            </w:rPr>
            <w:t>Colombia - Ingreso de Facturas y NC en Dynamics GP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  <w:tc>
        <w:tcPr>
          <w:tcW w:w="2846" w:type="pct"/>
          <w:vAlign w:val="center"/>
        </w:tcPr>
        <w:p w14:paraId="26E209BA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>Ref. del Documento:</w:t>
          </w:r>
        </w:p>
        <w:p w14:paraId="489BDC9E" w14:textId="5D65FEFC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ind w:left="4153" w:hanging="4153"/>
            <w:jc w:val="center"/>
            <w:rPr>
              <w:rFonts w:cs="Arial"/>
              <w:sz w:val="16"/>
              <w:lang w:val="es-ES"/>
            </w:rPr>
          </w:pPr>
          <w:r w:rsidRPr="005B1A65">
            <w:rPr>
              <w:rFonts w:cs="Arial"/>
              <w:sz w:val="16"/>
            </w:rPr>
            <w:fldChar w:fldCharType="begin"/>
          </w:r>
          <w:r w:rsidRPr="005B1A65">
            <w:rPr>
              <w:rFonts w:cs="Arial"/>
              <w:sz w:val="16"/>
              <w:lang w:val="es-ES"/>
            </w:rPr>
            <w:instrText xml:space="preserve"> FILENAME </w:instrText>
          </w:r>
          <w:r w:rsidRPr="005B1A65">
            <w:rPr>
              <w:rFonts w:cs="Arial"/>
              <w:sz w:val="16"/>
            </w:rPr>
            <w:fldChar w:fldCharType="separate"/>
          </w:r>
          <w:r>
            <w:rPr>
              <w:rFonts w:cs="Arial"/>
              <w:noProof/>
              <w:sz w:val="16"/>
              <w:lang w:val="es-ES"/>
            </w:rPr>
            <w:t>COL Guía de Usuario GP para ingreso de facturas y nc ubl21.docx</w:t>
          </w:r>
          <w:r w:rsidRPr="005B1A65">
            <w:rPr>
              <w:rFonts w:cs="Arial"/>
              <w:sz w:val="16"/>
            </w:rPr>
            <w:fldChar w:fldCharType="end"/>
          </w:r>
        </w:p>
      </w:tc>
      <w:tc>
        <w:tcPr>
          <w:tcW w:w="336" w:type="pct"/>
          <w:vAlign w:val="center"/>
        </w:tcPr>
        <w:p w14:paraId="1E6B6E25" w14:textId="77777777" w:rsidR="008362C9" w:rsidRPr="005B1A65" w:rsidRDefault="008362C9" w:rsidP="00335170">
          <w:pPr>
            <w:pStyle w:val="Footer"/>
            <w:tabs>
              <w:tab w:val="right" w:pos="8789"/>
            </w:tabs>
            <w:spacing w:line="240" w:lineRule="auto"/>
            <w:jc w:val="center"/>
            <w:rPr>
              <w:rFonts w:cs="Arial"/>
              <w:sz w:val="16"/>
              <w:lang w:val="es-MX"/>
            </w:rPr>
          </w:pPr>
          <w:r w:rsidRPr="005B1A65">
            <w:rPr>
              <w:rFonts w:cs="Arial"/>
              <w:sz w:val="16"/>
              <w:lang w:val="es-MX"/>
            </w:rPr>
            <w:t xml:space="preserve">Página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PAGE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  <w:r w:rsidRPr="005B1A65">
            <w:rPr>
              <w:rFonts w:cs="Arial"/>
              <w:sz w:val="16"/>
              <w:lang w:val="es-MX"/>
            </w:rPr>
            <w:t xml:space="preserve"> de </w:t>
          </w:r>
          <w:r w:rsidRPr="005B1A65">
            <w:rPr>
              <w:rFonts w:cs="Arial"/>
              <w:sz w:val="16"/>
              <w:lang w:val="es-MX"/>
            </w:rPr>
            <w:fldChar w:fldCharType="begin"/>
          </w:r>
          <w:r w:rsidRPr="005B1A65">
            <w:rPr>
              <w:rFonts w:cs="Arial"/>
              <w:sz w:val="16"/>
              <w:lang w:val="es-MX"/>
            </w:rPr>
            <w:instrText xml:space="preserve"> NUMPAGES </w:instrText>
          </w:r>
          <w:r w:rsidRPr="005B1A65">
            <w:rPr>
              <w:rFonts w:cs="Arial"/>
              <w:sz w:val="16"/>
              <w:lang w:val="es-MX"/>
            </w:rPr>
            <w:fldChar w:fldCharType="separate"/>
          </w:r>
          <w:r>
            <w:rPr>
              <w:rFonts w:cs="Arial"/>
              <w:noProof/>
              <w:sz w:val="16"/>
              <w:lang w:val="es-MX"/>
            </w:rPr>
            <w:t>10</w:t>
          </w:r>
          <w:r w:rsidRPr="005B1A65">
            <w:rPr>
              <w:rFonts w:cs="Arial"/>
              <w:sz w:val="16"/>
              <w:lang w:val="es-MX"/>
            </w:rPr>
            <w:fldChar w:fldCharType="end"/>
          </w:r>
        </w:p>
      </w:tc>
    </w:tr>
  </w:tbl>
  <w:p w14:paraId="6D14F033" w14:textId="77777777" w:rsidR="008362C9" w:rsidRDefault="00836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1B969" w14:textId="77777777" w:rsidR="008362C9" w:rsidRDefault="008362C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C2AAD8" w14:textId="77777777" w:rsidR="008362C9" w:rsidRDefault="008362C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72"/>
      <w:gridCol w:w="4894"/>
      <w:gridCol w:w="567"/>
    </w:tblGrid>
    <w:tr w:rsidR="008362C9" w:rsidRPr="007D1903" w14:paraId="72AFB14E" w14:textId="77777777" w:rsidTr="007B4110">
      <w:trPr>
        <w:trHeight w:val="360"/>
      </w:trPr>
      <w:tc>
        <w:tcPr>
          <w:tcW w:w="3672" w:type="dxa"/>
          <w:vAlign w:val="center"/>
        </w:tcPr>
        <w:p w14:paraId="74A685A3" w14:textId="69F3F3DA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Título: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4894" w:type="dxa"/>
          <w:shd w:val="clear" w:color="auto" w:fill="auto"/>
          <w:vAlign w:val="center"/>
        </w:tcPr>
        <w:p w14:paraId="3361AB89" w14:textId="7392F170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Ref.: </w:t>
          </w:r>
          <w:r w:rsidRPr="007D1903">
            <w:rPr>
              <w:rFonts w:cs="Arial"/>
              <w:sz w:val="16"/>
              <w:szCs w:val="16"/>
            </w:rPr>
            <w:fldChar w:fldCharType="begin"/>
          </w:r>
          <w:r w:rsidRPr="007D1903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7D1903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7D190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14:paraId="44FE8135" w14:textId="77777777" w:rsidR="008362C9" w:rsidRPr="007D1903" w:rsidRDefault="008362C9" w:rsidP="007D1903">
          <w:pPr>
            <w:rPr>
              <w:rFonts w:cs="Arial"/>
              <w:sz w:val="16"/>
              <w:szCs w:val="16"/>
              <w:lang w:val="es-ES"/>
            </w:rPr>
          </w:pPr>
          <w:r w:rsidRPr="007D1903">
            <w:rPr>
              <w:rFonts w:cs="Arial"/>
              <w:sz w:val="16"/>
              <w:szCs w:val="16"/>
              <w:lang w:val="es-ES"/>
            </w:rPr>
            <w:t xml:space="preserve">Pág. 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PAGE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  <w:lang w:val="es-ES"/>
            </w:rPr>
            <w:t>2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t>/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1903">
            <w:rPr>
              <w:rStyle w:val="PageNumber"/>
              <w:rFonts w:cs="Arial"/>
              <w:sz w:val="16"/>
              <w:szCs w:val="16"/>
              <w:lang w:val="es-ES"/>
            </w:rPr>
            <w:instrText xml:space="preserve"> NUMPAGES </w:instrTex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  <w:lang w:val="es-ES"/>
            </w:rPr>
            <w:t>10</w:t>
          </w:r>
          <w:r w:rsidRPr="007D1903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5932027B" w14:textId="77777777" w:rsidR="008362C9" w:rsidRPr="007D1903" w:rsidRDefault="008362C9" w:rsidP="00037875">
    <w:pPr>
      <w:pStyle w:val="Footer"/>
      <w:rPr>
        <w:lang w:val="es-ES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14"/>
      <w:gridCol w:w="3969"/>
      <w:gridCol w:w="702"/>
    </w:tblGrid>
    <w:tr w:rsidR="008362C9" w:rsidRPr="007D0DB5" w14:paraId="4C66E4CE" w14:textId="77777777">
      <w:trPr>
        <w:trHeight w:val="360"/>
      </w:trPr>
      <w:tc>
        <w:tcPr>
          <w:tcW w:w="4314" w:type="dxa"/>
        </w:tcPr>
        <w:p w14:paraId="2E2AA8EB" w14:textId="34E5893A" w:rsidR="008362C9" w:rsidRPr="00037875" w:rsidRDefault="008362C9" w:rsidP="0009169A">
          <w:pPr>
            <w:pStyle w:val="Footer"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Título: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>
            <w:rPr>
              <w:rFonts w:cs="Arial"/>
              <w:sz w:val="16"/>
              <w:szCs w:val="16"/>
              <w:lang w:val="es-ES"/>
            </w:rPr>
            <w:fldChar w:fldCharType="begin"/>
          </w:r>
          <w:r>
            <w:rPr>
              <w:rFonts w:cs="Arial"/>
              <w:sz w:val="16"/>
              <w:szCs w:val="16"/>
              <w:lang w:val="es-ES"/>
            </w:rPr>
            <w:instrText xml:space="preserve"> SUBJECT </w:instrText>
          </w:r>
          <w:r>
            <w:rPr>
              <w:rFonts w:cs="Arial"/>
              <w:sz w:val="16"/>
              <w:szCs w:val="16"/>
              <w:lang w:val="es-ES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Factura Electrónica</w:t>
          </w:r>
          <w:r>
            <w:rPr>
              <w:rFonts w:cs="Arial"/>
              <w:sz w:val="16"/>
              <w:szCs w:val="16"/>
              <w:lang w:val="es-ES"/>
            </w:rPr>
            <w:fldChar w:fldCharType="end"/>
          </w:r>
          <w:r>
            <w:rPr>
              <w:rFonts w:cs="Arial"/>
              <w:sz w:val="16"/>
              <w:szCs w:val="16"/>
              <w:lang w:val="es-ES"/>
            </w:rPr>
            <w:t xml:space="preserve"> - </w:t>
          </w:r>
          <w:r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TITLE </w:instrText>
          </w:r>
          <w:r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sz w:val="16"/>
              <w:szCs w:val="16"/>
              <w:lang w:val="es-ES"/>
            </w:rPr>
            <w:t>Colombia - Ingreso de Facturas y NC en Dynamics GP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3969" w:type="dxa"/>
          <w:shd w:val="clear" w:color="auto" w:fill="auto"/>
        </w:tcPr>
        <w:p w14:paraId="359F1CF5" w14:textId="776DD8E5" w:rsidR="008362C9" w:rsidRPr="00037875" w:rsidRDefault="008362C9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  <w:lang w:val="es-ES"/>
            </w:rPr>
          </w:pPr>
          <w:r w:rsidRPr="00037875">
            <w:rPr>
              <w:rFonts w:cs="Arial"/>
              <w:sz w:val="16"/>
              <w:szCs w:val="16"/>
              <w:lang w:val="es-ES"/>
            </w:rPr>
            <w:t>Ref.:</w:t>
          </w:r>
          <w:r>
            <w:rPr>
              <w:rFonts w:cs="Arial"/>
              <w:sz w:val="16"/>
              <w:szCs w:val="16"/>
              <w:lang w:val="es-ES"/>
            </w:rPr>
            <w:t xml:space="preserve"> </w:t>
          </w:r>
          <w:r w:rsidRPr="002C15BA">
            <w:rPr>
              <w:rFonts w:cs="Arial"/>
              <w:sz w:val="16"/>
              <w:szCs w:val="16"/>
            </w:rPr>
            <w:fldChar w:fldCharType="begin"/>
          </w:r>
          <w:r w:rsidRPr="00037875">
            <w:rPr>
              <w:rFonts w:cs="Arial"/>
              <w:sz w:val="16"/>
              <w:szCs w:val="16"/>
              <w:lang w:val="es-ES"/>
            </w:rPr>
            <w:instrText xml:space="preserve"> FILENAME </w:instrText>
          </w:r>
          <w:r w:rsidRPr="002C15BA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  <w:lang w:val="es-ES"/>
            </w:rPr>
            <w:t>COL Guía de Usuario GP para ingreso de facturas y nc ubl21.docx</w:t>
          </w:r>
          <w:r w:rsidRPr="002C15BA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702" w:type="dxa"/>
          <w:shd w:val="clear" w:color="auto" w:fill="auto"/>
        </w:tcPr>
        <w:p w14:paraId="3426B7D3" w14:textId="77777777" w:rsidR="008362C9" w:rsidRPr="007D0DB5" w:rsidRDefault="008362C9" w:rsidP="0009169A">
          <w:pPr>
            <w:widowControl/>
            <w:spacing w:before="120" w:line="240" w:lineRule="auto"/>
            <w:jc w:val="center"/>
            <w:rPr>
              <w:rFonts w:cs="Arial"/>
              <w:sz w:val="16"/>
              <w:szCs w:val="16"/>
            </w:rPr>
          </w:pPr>
          <w:r w:rsidRPr="007D0DB5">
            <w:rPr>
              <w:rFonts w:cs="Arial"/>
              <w:sz w:val="16"/>
              <w:szCs w:val="16"/>
            </w:rPr>
            <w:t>P</w:t>
          </w:r>
          <w:r>
            <w:rPr>
              <w:rFonts w:cs="Arial"/>
              <w:sz w:val="16"/>
              <w:szCs w:val="16"/>
            </w:rPr>
            <w:t>á</w:t>
          </w:r>
          <w:r w:rsidRPr="007D0DB5">
            <w:rPr>
              <w:rFonts w:cs="Arial"/>
              <w:sz w:val="16"/>
              <w:szCs w:val="16"/>
            </w:rPr>
            <w:t>g</w:t>
          </w:r>
          <w:r>
            <w:rPr>
              <w:rFonts w:cs="Arial"/>
              <w:sz w:val="16"/>
              <w:szCs w:val="16"/>
            </w:rPr>
            <w:t>.</w:t>
          </w:r>
          <w:r w:rsidRPr="007D0DB5">
            <w:rPr>
              <w:rFonts w:cs="Arial"/>
              <w:sz w:val="16"/>
              <w:szCs w:val="16"/>
            </w:rPr>
            <w:t xml:space="preserve"> 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PAGE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  <w:r>
            <w:rPr>
              <w:rStyle w:val="PageNumber"/>
              <w:rFonts w:cs="Arial"/>
              <w:sz w:val="16"/>
              <w:szCs w:val="16"/>
            </w:rPr>
            <w:t>/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begin"/>
          </w:r>
          <w:r w:rsidRPr="007D0DB5">
            <w:rPr>
              <w:rStyle w:val="PageNumber"/>
              <w:rFonts w:cs="Arial"/>
              <w:sz w:val="16"/>
              <w:szCs w:val="16"/>
            </w:rPr>
            <w:instrText xml:space="preserve"> NUMPAGES </w:instrTex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separate"/>
          </w:r>
          <w:r>
            <w:rPr>
              <w:rStyle w:val="PageNumber"/>
              <w:rFonts w:cs="Arial"/>
              <w:noProof/>
              <w:sz w:val="16"/>
              <w:szCs w:val="16"/>
            </w:rPr>
            <w:t>10</w:t>
          </w:r>
          <w:r w:rsidRPr="007D0DB5">
            <w:rPr>
              <w:rStyle w:val="PageNumber"/>
              <w:rFonts w:cs="Arial"/>
              <w:sz w:val="16"/>
              <w:szCs w:val="16"/>
            </w:rPr>
            <w:fldChar w:fldCharType="end"/>
          </w:r>
        </w:p>
      </w:tc>
    </w:tr>
  </w:tbl>
  <w:p w14:paraId="226493CC" w14:textId="77777777" w:rsidR="008362C9" w:rsidRDefault="008362C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4AEFE" w14:textId="77777777" w:rsidR="008362C9" w:rsidRDefault="00836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C5AEF" w14:textId="77777777" w:rsidR="003508F8" w:rsidRDefault="003508F8">
      <w:r>
        <w:separator/>
      </w:r>
    </w:p>
  </w:footnote>
  <w:footnote w:type="continuationSeparator" w:id="0">
    <w:p w14:paraId="6A1B54F8" w14:textId="77777777" w:rsidR="003508F8" w:rsidRDefault="003508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A8087" w14:textId="46DA7766" w:rsidR="008362C9" w:rsidRPr="00D73ED5" w:rsidRDefault="008362C9" w:rsidP="00335170">
    <w:pPr>
      <w:pStyle w:val="Header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Pr="00D73ED5">
      <w:rPr>
        <w:rFonts w:ascii="Calibri" w:hAnsi="Calibri"/>
      </w:rPr>
      <w:instrText xml:space="preserve"> IF </w:instrText>
    </w:r>
    <w:r>
      <w:fldChar w:fldCharType="begin"/>
    </w:r>
    <w:r>
      <w:instrText xml:space="preserve"> DOCPROPERTY  Confidential  \* MERGEFORMAT </w:instrText>
    </w:r>
    <w:r>
      <w:fldChar w:fldCharType="separate"/>
    </w:r>
    <w:r>
      <w:rPr>
        <w:b/>
        <w:bCs/>
      </w:rPr>
      <w:instrText>Error! Unknown document property name.</w:instrText>
    </w:r>
    <w:r>
      <w:rPr>
        <w:b/>
        <w:bCs/>
      </w:rPr>
      <w:fldChar w:fldCharType="end"/>
    </w:r>
    <w:r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C4A29" w14:textId="77777777" w:rsidR="008362C9" w:rsidRDefault="008362C9">
    <w:pPr>
      <w:pStyle w:val="Header"/>
    </w:pPr>
    <w:r w:rsidRPr="0052013A">
      <w:rPr>
        <w:noProof/>
        <w:lang w:val="es-MX" w:eastAsia="es-MX"/>
      </w:rPr>
      <w:drawing>
        <wp:inline distT="0" distB="0" distL="0" distR="0" wp14:anchorId="19EA464B" wp14:editId="4B977C05">
          <wp:extent cx="6562725" cy="1933575"/>
          <wp:effectExtent l="0" t="0" r="9525" b="9525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3ACE2" w14:textId="77777777" w:rsidR="008362C9" w:rsidRDefault="008362C9">
    <w:pPr>
      <w:pStyle w:val="Header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0551" w14:textId="77777777" w:rsidR="008362C9" w:rsidRDefault="00836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6B1F47"/>
    <w:multiLevelType w:val="hybridMultilevel"/>
    <w:tmpl w:val="490A7F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DFD"/>
    <w:multiLevelType w:val="hybridMultilevel"/>
    <w:tmpl w:val="42CCF2AE"/>
    <w:lvl w:ilvl="0" w:tplc="87D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E2089"/>
    <w:multiLevelType w:val="multilevel"/>
    <w:tmpl w:val="C308B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2D6C8A"/>
    <w:multiLevelType w:val="hybridMultilevel"/>
    <w:tmpl w:val="703640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2460"/>
    <w:multiLevelType w:val="hybridMultilevel"/>
    <w:tmpl w:val="C012169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E24112"/>
    <w:multiLevelType w:val="hybridMultilevel"/>
    <w:tmpl w:val="44EEF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7212"/>
    <w:multiLevelType w:val="hybridMultilevel"/>
    <w:tmpl w:val="C82A9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174E5"/>
    <w:multiLevelType w:val="hybridMultilevel"/>
    <w:tmpl w:val="A900F5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36D0A"/>
    <w:multiLevelType w:val="multilevel"/>
    <w:tmpl w:val="D7BA7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F4836F1"/>
    <w:multiLevelType w:val="hybridMultilevel"/>
    <w:tmpl w:val="387C7F70"/>
    <w:lvl w:ilvl="0" w:tplc="87DC6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A995667"/>
    <w:multiLevelType w:val="hybridMultilevel"/>
    <w:tmpl w:val="D5B2B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86897"/>
    <w:multiLevelType w:val="hybridMultilevel"/>
    <w:tmpl w:val="2AEAD47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08601C"/>
    <w:multiLevelType w:val="multilevel"/>
    <w:tmpl w:val="95C299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55B078D"/>
    <w:multiLevelType w:val="hybridMultilevel"/>
    <w:tmpl w:val="D97AE0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1"/>
  </w:num>
  <w:num w:numId="11">
    <w:abstractNumId w:val="14"/>
  </w:num>
  <w:num w:numId="12">
    <w:abstractNumId w:val="4"/>
  </w:num>
  <w:num w:numId="13">
    <w:abstractNumId w:val="8"/>
  </w:num>
  <w:num w:numId="14">
    <w:abstractNumId w:val="9"/>
  </w:num>
  <w:num w:numId="15">
    <w:abstractNumId w:val="6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F18"/>
    <w:rsid w:val="00003E4D"/>
    <w:rsid w:val="00006192"/>
    <w:rsid w:val="00010F08"/>
    <w:rsid w:val="00010F44"/>
    <w:rsid w:val="00011293"/>
    <w:rsid w:val="00013553"/>
    <w:rsid w:val="00017F8C"/>
    <w:rsid w:val="00023C08"/>
    <w:rsid w:val="00025ECE"/>
    <w:rsid w:val="00033B72"/>
    <w:rsid w:val="00037875"/>
    <w:rsid w:val="000437C9"/>
    <w:rsid w:val="00044EC3"/>
    <w:rsid w:val="00052C97"/>
    <w:rsid w:val="000556D8"/>
    <w:rsid w:val="00057443"/>
    <w:rsid w:val="00070735"/>
    <w:rsid w:val="00070932"/>
    <w:rsid w:val="00070C7B"/>
    <w:rsid w:val="00075280"/>
    <w:rsid w:val="00075D42"/>
    <w:rsid w:val="00076540"/>
    <w:rsid w:val="00080588"/>
    <w:rsid w:val="00083CA6"/>
    <w:rsid w:val="00084262"/>
    <w:rsid w:val="00086D57"/>
    <w:rsid w:val="0009169A"/>
    <w:rsid w:val="000B2F81"/>
    <w:rsid w:val="000C0A9B"/>
    <w:rsid w:val="000D446D"/>
    <w:rsid w:val="000E179C"/>
    <w:rsid w:val="000E1EEE"/>
    <w:rsid w:val="000E44C0"/>
    <w:rsid w:val="000E6724"/>
    <w:rsid w:val="000F29B5"/>
    <w:rsid w:val="000F43F0"/>
    <w:rsid w:val="000F4D98"/>
    <w:rsid w:val="00102825"/>
    <w:rsid w:val="00103071"/>
    <w:rsid w:val="00110E6E"/>
    <w:rsid w:val="00111140"/>
    <w:rsid w:val="00111321"/>
    <w:rsid w:val="001212DC"/>
    <w:rsid w:val="00121FD3"/>
    <w:rsid w:val="001308FC"/>
    <w:rsid w:val="00142F65"/>
    <w:rsid w:val="00143959"/>
    <w:rsid w:val="00143CAE"/>
    <w:rsid w:val="00146CDA"/>
    <w:rsid w:val="00156EE2"/>
    <w:rsid w:val="00160838"/>
    <w:rsid w:val="0016119E"/>
    <w:rsid w:val="00163290"/>
    <w:rsid w:val="001637FA"/>
    <w:rsid w:val="00166E36"/>
    <w:rsid w:val="00187EE3"/>
    <w:rsid w:val="00190E3F"/>
    <w:rsid w:val="001927D2"/>
    <w:rsid w:val="0019515A"/>
    <w:rsid w:val="00195801"/>
    <w:rsid w:val="00196138"/>
    <w:rsid w:val="00196385"/>
    <w:rsid w:val="001A1583"/>
    <w:rsid w:val="001A60DF"/>
    <w:rsid w:val="001B2671"/>
    <w:rsid w:val="001C617C"/>
    <w:rsid w:val="001C6F18"/>
    <w:rsid w:val="001E2038"/>
    <w:rsid w:val="001E6639"/>
    <w:rsid w:val="001F2BC6"/>
    <w:rsid w:val="002031BE"/>
    <w:rsid w:val="00207D7A"/>
    <w:rsid w:val="002117E0"/>
    <w:rsid w:val="00211889"/>
    <w:rsid w:val="002176E3"/>
    <w:rsid w:val="00222191"/>
    <w:rsid w:val="00224DCE"/>
    <w:rsid w:val="00226CA2"/>
    <w:rsid w:val="002330B0"/>
    <w:rsid w:val="002338B4"/>
    <w:rsid w:val="00240DF2"/>
    <w:rsid w:val="0024512D"/>
    <w:rsid w:val="002477D4"/>
    <w:rsid w:val="00260F6E"/>
    <w:rsid w:val="0026758A"/>
    <w:rsid w:val="00273967"/>
    <w:rsid w:val="0027763B"/>
    <w:rsid w:val="00277ED0"/>
    <w:rsid w:val="00282B39"/>
    <w:rsid w:val="00282DDE"/>
    <w:rsid w:val="00284904"/>
    <w:rsid w:val="00291272"/>
    <w:rsid w:val="00292288"/>
    <w:rsid w:val="00293031"/>
    <w:rsid w:val="002932C5"/>
    <w:rsid w:val="0029560C"/>
    <w:rsid w:val="002A2103"/>
    <w:rsid w:val="002A4453"/>
    <w:rsid w:val="002A4F71"/>
    <w:rsid w:val="002B0559"/>
    <w:rsid w:val="002B5EE2"/>
    <w:rsid w:val="002B694F"/>
    <w:rsid w:val="002C27C5"/>
    <w:rsid w:val="002C581C"/>
    <w:rsid w:val="002C7460"/>
    <w:rsid w:val="002D0ABE"/>
    <w:rsid w:val="002D0DF6"/>
    <w:rsid w:val="002D2C61"/>
    <w:rsid w:val="002D2CC1"/>
    <w:rsid w:val="002D2F0D"/>
    <w:rsid w:val="002D53F9"/>
    <w:rsid w:val="002D7EA2"/>
    <w:rsid w:val="002E149C"/>
    <w:rsid w:val="002E228D"/>
    <w:rsid w:val="002E2622"/>
    <w:rsid w:val="002E4C45"/>
    <w:rsid w:val="002E632B"/>
    <w:rsid w:val="002E6B08"/>
    <w:rsid w:val="002F1E8A"/>
    <w:rsid w:val="002F1F8E"/>
    <w:rsid w:val="002F47E1"/>
    <w:rsid w:val="003015CB"/>
    <w:rsid w:val="003042C8"/>
    <w:rsid w:val="0030432C"/>
    <w:rsid w:val="003115E1"/>
    <w:rsid w:val="003123E3"/>
    <w:rsid w:val="00314708"/>
    <w:rsid w:val="00317BBF"/>
    <w:rsid w:val="003221D3"/>
    <w:rsid w:val="0032339E"/>
    <w:rsid w:val="00325F58"/>
    <w:rsid w:val="003334DA"/>
    <w:rsid w:val="00335170"/>
    <w:rsid w:val="0034690A"/>
    <w:rsid w:val="003508F8"/>
    <w:rsid w:val="00353A17"/>
    <w:rsid w:val="0036233E"/>
    <w:rsid w:val="0037139A"/>
    <w:rsid w:val="00372528"/>
    <w:rsid w:val="00376200"/>
    <w:rsid w:val="00377D2B"/>
    <w:rsid w:val="003876CA"/>
    <w:rsid w:val="00387D8D"/>
    <w:rsid w:val="003913C0"/>
    <w:rsid w:val="00397109"/>
    <w:rsid w:val="003A292D"/>
    <w:rsid w:val="003A6D5F"/>
    <w:rsid w:val="003A74A5"/>
    <w:rsid w:val="003B18F6"/>
    <w:rsid w:val="003B2DCD"/>
    <w:rsid w:val="003B436B"/>
    <w:rsid w:val="003B469A"/>
    <w:rsid w:val="003C10E6"/>
    <w:rsid w:val="003C2FF1"/>
    <w:rsid w:val="003C3ED0"/>
    <w:rsid w:val="003C6798"/>
    <w:rsid w:val="003D59F1"/>
    <w:rsid w:val="003D6C63"/>
    <w:rsid w:val="003E2143"/>
    <w:rsid w:val="003E5E59"/>
    <w:rsid w:val="003E62BE"/>
    <w:rsid w:val="003F2267"/>
    <w:rsid w:val="003F56FD"/>
    <w:rsid w:val="003F6660"/>
    <w:rsid w:val="004005C3"/>
    <w:rsid w:val="0040378D"/>
    <w:rsid w:val="0040415F"/>
    <w:rsid w:val="00405AF8"/>
    <w:rsid w:val="0040792D"/>
    <w:rsid w:val="00410CE9"/>
    <w:rsid w:val="00413660"/>
    <w:rsid w:val="00416F5F"/>
    <w:rsid w:val="00417E5B"/>
    <w:rsid w:val="004241BA"/>
    <w:rsid w:val="004270D6"/>
    <w:rsid w:val="004278F5"/>
    <w:rsid w:val="004301B1"/>
    <w:rsid w:val="004358B5"/>
    <w:rsid w:val="0043689E"/>
    <w:rsid w:val="004414F6"/>
    <w:rsid w:val="0044448F"/>
    <w:rsid w:val="00444C3D"/>
    <w:rsid w:val="00445671"/>
    <w:rsid w:val="00445ABB"/>
    <w:rsid w:val="00447381"/>
    <w:rsid w:val="00452BB1"/>
    <w:rsid w:val="00455519"/>
    <w:rsid w:val="004566F1"/>
    <w:rsid w:val="0045753C"/>
    <w:rsid w:val="00467E16"/>
    <w:rsid w:val="00473DCE"/>
    <w:rsid w:val="00481630"/>
    <w:rsid w:val="00483945"/>
    <w:rsid w:val="004871D3"/>
    <w:rsid w:val="00491D19"/>
    <w:rsid w:val="00493E52"/>
    <w:rsid w:val="004A419F"/>
    <w:rsid w:val="004A6B79"/>
    <w:rsid w:val="004B2BD3"/>
    <w:rsid w:val="004B71AE"/>
    <w:rsid w:val="004D1341"/>
    <w:rsid w:val="004E0B87"/>
    <w:rsid w:val="004E0C1E"/>
    <w:rsid w:val="004E631B"/>
    <w:rsid w:val="004E649D"/>
    <w:rsid w:val="004E6B23"/>
    <w:rsid w:val="004F00DD"/>
    <w:rsid w:val="004F15A4"/>
    <w:rsid w:val="004F2D5A"/>
    <w:rsid w:val="004F5089"/>
    <w:rsid w:val="00502001"/>
    <w:rsid w:val="00504AA5"/>
    <w:rsid w:val="00506932"/>
    <w:rsid w:val="0050742A"/>
    <w:rsid w:val="005077BF"/>
    <w:rsid w:val="00510063"/>
    <w:rsid w:val="00516D3C"/>
    <w:rsid w:val="00523B34"/>
    <w:rsid w:val="0053248B"/>
    <w:rsid w:val="00541A3A"/>
    <w:rsid w:val="00541D1E"/>
    <w:rsid w:val="00542594"/>
    <w:rsid w:val="0054465F"/>
    <w:rsid w:val="00550531"/>
    <w:rsid w:val="0055162A"/>
    <w:rsid w:val="0055357F"/>
    <w:rsid w:val="00566C82"/>
    <w:rsid w:val="005702E1"/>
    <w:rsid w:val="0057044A"/>
    <w:rsid w:val="005735FF"/>
    <w:rsid w:val="005758EC"/>
    <w:rsid w:val="00587539"/>
    <w:rsid w:val="0059733D"/>
    <w:rsid w:val="005A428A"/>
    <w:rsid w:val="005A4B3C"/>
    <w:rsid w:val="005A4FCC"/>
    <w:rsid w:val="005B3A58"/>
    <w:rsid w:val="005C39B5"/>
    <w:rsid w:val="005C5B69"/>
    <w:rsid w:val="005C7AA2"/>
    <w:rsid w:val="005D1456"/>
    <w:rsid w:val="005D4AC2"/>
    <w:rsid w:val="005D4CCE"/>
    <w:rsid w:val="005D7BF1"/>
    <w:rsid w:val="005E2DF1"/>
    <w:rsid w:val="005E4A45"/>
    <w:rsid w:val="005E5274"/>
    <w:rsid w:val="005F3A64"/>
    <w:rsid w:val="005F4254"/>
    <w:rsid w:val="005F443C"/>
    <w:rsid w:val="005F6B77"/>
    <w:rsid w:val="006104B7"/>
    <w:rsid w:val="006112D8"/>
    <w:rsid w:val="00611B2F"/>
    <w:rsid w:val="00612FB6"/>
    <w:rsid w:val="00617745"/>
    <w:rsid w:val="00621C40"/>
    <w:rsid w:val="00624663"/>
    <w:rsid w:val="00627F86"/>
    <w:rsid w:val="00631194"/>
    <w:rsid w:val="00633128"/>
    <w:rsid w:val="0064021F"/>
    <w:rsid w:val="00654378"/>
    <w:rsid w:val="006550BB"/>
    <w:rsid w:val="006600BC"/>
    <w:rsid w:val="006656E7"/>
    <w:rsid w:val="0067297E"/>
    <w:rsid w:val="00672FA5"/>
    <w:rsid w:val="006738BA"/>
    <w:rsid w:val="00675617"/>
    <w:rsid w:val="00691D4D"/>
    <w:rsid w:val="006920A1"/>
    <w:rsid w:val="00692570"/>
    <w:rsid w:val="00695B5A"/>
    <w:rsid w:val="006A3C55"/>
    <w:rsid w:val="006B2A17"/>
    <w:rsid w:val="006B4AEF"/>
    <w:rsid w:val="006B5AAC"/>
    <w:rsid w:val="006C02BB"/>
    <w:rsid w:val="006C069E"/>
    <w:rsid w:val="006C1B9D"/>
    <w:rsid w:val="006C69F6"/>
    <w:rsid w:val="006D1DA0"/>
    <w:rsid w:val="006D4529"/>
    <w:rsid w:val="006D6C20"/>
    <w:rsid w:val="006D7852"/>
    <w:rsid w:val="006D7ADE"/>
    <w:rsid w:val="006E16D1"/>
    <w:rsid w:val="006E1AF0"/>
    <w:rsid w:val="006E1CE8"/>
    <w:rsid w:val="006F0460"/>
    <w:rsid w:val="006F26E8"/>
    <w:rsid w:val="006F2DA4"/>
    <w:rsid w:val="007019D0"/>
    <w:rsid w:val="00703898"/>
    <w:rsid w:val="0070740A"/>
    <w:rsid w:val="00710E93"/>
    <w:rsid w:val="00717885"/>
    <w:rsid w:val="00720DD4"/>
    <w:rsid w:val="00726C6A"/>
    <w:rsid w:val="0072708D"/>
    <w:rsid w:val="007272D8"/>
    <w:rsid w:val="007307F3"/>
    <w:rsid w:val="007323E5"/>
    <w:rsid w:val="007328C1"/>
    <w:rsid w:val="00733A92"/>
    <w:rsid w:val="0073437F"/>
    <w:rsid w:val="007344A9"/>
    <w:rsid w:val="00736F18"/>
    <w:rsid w:val="00740D34"/>
    <w:rsid w:val="00744575"/>
    <w:rsid w:val="00744A8A"/>
    <w:rsid w:val="00750196"/>
    <w:rsid w:val="0075146A"/>
    <w:rsid w:val="0075284A"/>
    <w:rsid w:val="00754A50"/>
    <w:rsid w:val="00755128"/>
    <w:rsid w:val="00756888"/>
    <w:rsid w:val="00757B7D"/>
    <w:rsid w:val="0076437B"/>
    <w:rsid w:val="00772A34"/>
    <w:rsid w:val="0078660D"/>
    <w:rsid w:val="00791053"/>
    <w:rsid w:val="00792A3A"/>
    <w:rsid w:val="00794E85"/>
    <w:rsid w:val="00795FAA"/>
    <w:rsid w:val="007A058E"/>
    <w:rsid w:val="007A62B2"/>
    <w:rsid w:val="007A7011"/>
    <w:rsid w:val="007B2450"/>
    <w:rsid w:val="007B2D1E"/>
    <w:rsid w:val="007B336E"/>
    <w:rsid w:val="007B3815"/>
    <w:rsid w:val="007B4110"/>
    <w:rsid w:val="007B5D38"/>
    <w:rsid w:val="007B6387"/>
    <w:rsid w:val="007B6A56"/>
    <w:rsid w:val="007C7796"/>
    <w:rsid w:val="007D0DB5"/>
    <w:rsid w:val="007D1903"/>
    <w:rsid w:val="007D29A7"/>
    <w:rsid w:val="007E0D35"/>
    <w:rsid w:val="007E1780"/>
    <w:rsid w:val="007E365D"/>
    <w:rsid w:val="007E5796"/>
    <w:rsid w:val="007E5E63"/>
    <w:rsid w:val="007E5EEC"/>
    <w:rsid w:val="007E6A6D"/>
    <w:rsid w:val="007E7114"/>
    <w:rsid w:val="007F1035"/>
    <w:rsid w:val="007F24F8"/>
    <w:rsid w:val="007F27A3"/>
    <w:rsid w:val="007F3253"/>
    <w:rsid w:val="007F4C60"/>
    <w:rsid w:val="007F69CC"/>
    <w:rsid w:val="008008C9"/>
    <w:rsid w:val="00801D99"/>
    <w:rsid w:val="008059DD"/>
    <w:rsid w:val="00805DD9"/>
    <w:rsid w:val="0081339A"/>
    <w:rsid w:val="008151E9"/>
    <w:rsid w:val="00820C60"/>
    <w:rsid w:val="0082100C"/>
    <w:rsid w:val="00823FAE"/>
    <w:rsid w:val="00825A85"/>
    <w:rsid w:val="0083076F"/>
    <w:rsid w:val="00831234"/>
    <w:rsid w:val="008326E4"/>
    <w:rsid w:val="00835A1C"/>
    <w:rsid w:val="008362C9"/>
    <w:rsid w:val="00837F4E"/>
    <w:rsid w:val="00843974"/>
    <w:rsid w:val="0084434B"/>
    <w:rsid w:val="00850895"/>
    <w:rsid w:val="00852747"/>
    <w:rsid w:val="00853732"/>
    <w:rsid w:val="0085749B"/>
    <w:rsid w:val="008609BB"/>
    <w:rsid w:val="00861A3D"/>
    <w:rsid w:val="008648DC"/>
    <w:rsid w:val="008721EF"/>
    <w:rsid w:val="00872DC3"/>
    <w:rsid w:val="00872F82"/>
    <w:rsid w:val="00875EB1"/>
    <w:rsid w:val="0089162F"/>
    <w:rsid w:val="00893A07"/>
    <w:rsid w:val="008976CB"/>
    <w:rsid w:val="0089775F"/>
    <w:rsid w:val="00897A6B"/>
    <w:rsid w:val="008A48C4"/>
    <w:rsid w:val="008B319F"/>
    <w:rsid w:val="008C6DB5"/>
    <w:rsid w:val="008C7303"/>
    <w:rsid w:val="008D2622"/>
    <w:rsid w:val="008D34AB"/>
    <w:rsid w:val="008E5BAE"/>
    <w:rsid w:val="009001A3"/>
    <w:rsid w:val="00901E36"/>
    <w:rsid w:val="00902113"/>
    <w:rsid w:val="0090269A"/>
    <w:rsid w:val="0090396A"/>
    <w:rsid w:val="00910A47"/>
    <w:rsid w:val="00911EA5"/>
    <w:rsid w:val="00912479"/>
    <w:rsid w:val="00917514"/>
    <w:rsid w:val="009179B7"/>
    <w:rsid w:val="00921A01"/>
    <w:rsid w:val="00934B23"/>
    <w:rsid w:val="00937251"/>
    <w:rsid w:val="00937CFE"/>
    <w:rsid w:val="00942FCF"/>
    <w:rsid w:val="00947DA7"/>
    <w:rsid w:val="009502E5"/>
    <w:rsid w:val="00951395"/>
    <w:rsid w:val="009551FD"/>
    <w:rsid w:val="00957A92"/>
    <w:rsid w:val="00957D99"/>
    <w:rsid w:val="009737F5"/>
    <w:rsid w:val="009760E5"/>
    <w:rsid w:val="009777CB"/>
    <w:rsid w:val="00985CB4"/>
    <w:rsid w:val="0099373D"/>
    <w:rsid w:val="00994776"/>
    <w:rsid w:val="0099575A"/>
    <w:rsid w:val="009A08B9"/>
    <w:rsid w:val="009B0B94"/>
    <w:rsid w:val="009B2669"/>
    <w:rsid w:val="009B34DC"/>
    <w:rsid w:val="009B3F41"/>
    <w:rsid w:val="009C0CD8"/>
    <w:rsid w:val="009D04D3"/>
    <w:rsid w:val="009D33C5"/>
    <w:rsid w:val="009D47C2"/>
    <w:rsid w:val="009D53FA"/>
    <w:rsid w:val="009E0F1A"/>
    <w:rsid w:val="009E29D2"/>
    <w:rsid w:val="009E75F8"/>
    <w:rsid w:val="009F350B"/>
    <w:rsid w:val="009F42D1"/>
    <w:rsid w:val="009F4ED2"/>
    <w:rsid w:val="00A03D26"/>
    <w:rsid w:val="00A0655A"/>
    <w:rsid w:val="00A06F9B"/>
    <w:rsid w:val="00A07EDE"/>
    <w:rsid w:val="00A12D9A"/>
    <w:rsid w:val="00A222FF"/>
    <w:rsid w:val="00A240FF"/>
    <w:rsid w:val="00A3330F"/>
    <w:rsid w:val="00A3412A"/>
    <w:rsid w:val="00A353AD"/>
    <w:rsid w:val="00A3788E"/>
    <w:rsid w:val="00A379C4"/>
    <w:rsid w:val="00A521A0"/>
    <w:rsid w:val="00A64709"/>
    <w:rsid w:val="00A65273"/>
    <w:rsid w:val="00A73244"/>
    <w:rsid w:val="00A74B2D"/>
    <w:rsid w:val="00A80D46"/>
    <w:rsid w:val="00A82BBB"/>
    <w:rsid w:val="00A83927"/>
    <w:rsid w:val="00A84777"/>
    <w:rsid w:val="00A9040C"/>
    <w:rsid w:val="00A91718"/>
    <w:rsid w:val="00A919E0"/>
    <w:rsid w:val="00AA0E13"/>
    <w:rsid w:val="00AA3A23"/>
    <w:rsid w:val="00AB53A9"/>
    <w:rsid w:val="00AB7773"/>
    <w:rsid w:val="00AC46AD"/>
    <w:rsid w:val="00AC4CAB"/>
    <w:rsid w:val="00AC4E8A"/>
    <w:rsid w:val="00AC5F3B"/>
    <w:rsid w:val="00AD22F6"/>
    <w:rsid w:val="00AD4FCB"/>
    <w:rsid w:val="00AD767A"/>
    <w:rsid w:val="00AE3346"/>
    <w:rsid w:val="00AE4FB0"/>
    <w:rsid w:val="00AE7342"/>
    <w:rsid w:val="00AF1EFE"/>
    <w:rsid w:val="00AF4FD4"/>
    <w:rsid w:val="00AF579B"/>
    <w:rsid w:val="00AF64D5"/>
    <w:rsid w:val="00AF7A42"/>
    <w:rsid w:val="00B001F8"/>
    <w:rsid w:val="00B038F6"/>
    <w:rsid w:val="00B0617B"/>
    <w:rsid w:val="00B12105"/>
    <w:rsid w:val="00B15282"/>
    <w:rsid w:val="00B17222"/>
    <w:rsid w:val="00B17EE1"/>
    <w:rsid w:val="00B24521"/>
    <w:rsid w:val="00B25407"/>
    <w:rsid w:val="00B30A41"/>
    <w:rsid w:val="00B30D1A"/>
    <w:rsid w:val="00B3708D"/>
    <w:rsid w:val="00B41278"/>
    <w:rsid w:val="00B42A59"/>
    <w:rsid w:val="00B44653"/>
    <w:rsid w:val="00B45C2C"/>
    <w:rsid w:val="00B46B9F"/>
    <w:rsid w:val="00B54724"/>
    <w:rsid w:val="00B568C5"/>
    <w:rsid w:val="00B64E63"/>
    <w:rsid w:val="00B656D4"/>
    <w:rsid w:val="00B83AA3"/>
    <w:rsid w:val="00B85446"/>
    <w:rsid w:val="00B85C6A"/>
    <w:rsid w:val="00B86526"/>
    <w:rsid w:val="00B86537"/>
    <w:rsid w:val="00B91553"/>
    <w:rsid w:val="00B9331B"/>
    <w:rsid w:val="00B93944"/>
    <w:rsid w:val="00BA0EA5"/>
    <w:rsid w:val="00BA1CC3"/>
    <w:rsid w:val="00BA3D1F"/>
    <w:rsid w:val="00BA4802"/>
    <w:rsid w:val="00BB39B2"/>
    <w:rsid w:val="00BB497A"/>
    <w:rsid w:val="00BB75EF"/>
    <w:rsid w:val="00BB764E"/>
    <w:rsid w:val="00BC4C11"/>
    <w:rsid w:val="00BD5EC0"/>
    <w:rsid w:val="00BE757C"/>
    <w:rsid w:val="00BF0203"/>
    <w:rsid w:val="00C01D66"/>
    <w:rsid w:val="00C05A7E"/>
    <w:rsid w:val="00C135AC"/>
    <w:rsid w:val="00C148FC"/>
    <w:rsid w:val="00C149FC"/>
    <w:rsid w:val="00C15A0B"/>
    <w:rsid w:val="00C20F0B"/>
    <w:rsid w:val="00C218EF"/>
    <w:rsid w:val="00C23E14"/>
    <w:rsid w:val="00C35976"/>
    <w:rsid w:val="00C411AA"/>
    <w:rsid w:val="00C42404"/>
    <w:rsid w:val="00C429DB"/>
    <w:rsid w:val="00C42A6E"/>
    <w:rsid w:val="00C46CE2"/>
    <w:rsid w:val="00C527FC"/>
    <w:rsid w:val="00C5313A"/>
    <w:rsid w:val="00C715F8"/>
    <w:rsid w:val="00C71A19"/>
    <w:rsid w:val="00C736BB"/>
    <w:rsid w:val="00C758BA"/>
    <w:rsid w:val="00C81D41"/>
    <w:rsid w:val="00C83DD1"/>
    <w:rsid w:val="00CA0289"/>
    <w:rsid w:val="00CA3031"/>
    <w:rsid w:val="00CA7FA1"/>
    <w:rsid w:val="00CB1DF1"/>
    <w:rsid w:val="00CB61C5"/>
    <w:rsid w:val="00CB630F"/>
    <w:rsid w:val="00CB6B08"/>
    <w:rsid w:val="00CB7045"/>
    <w:rsid w:val="00CC0554"/>
    <w:rsid w:val="00CC0C37"/>
    <w:rsid w:val="00CD5C9A"/>
    <w:rsid w:val="00CE1B2F"/>
    <w:rsid w:val="00CE3981"/>
    <w:rsid w:val="00CE5A37"/>
    <w:rsid w:val="00CE7E7D"/>
    <w:rsid w:val="00CE7F5F"/>
    <w:rsid w:val="00CF0B1E"/>
    <w:rsid w:val="00CF3327"/>
    <w:rsid w:val="00D01DC5"/>
    <w:rsid w:val="00D03F8B"/>
    <w:rsid w:val="00D108EC"/>
    <w:rsid w:val="00D20065"/>
    <w:rsid w:val="00D24228"/>
    <w:rsid w:val="00D26262"/>
    <w:rsid w:val="00D26A2D"/>
    <w:rsid w:val="00D30F6D"/>
    <w:rsid w:val="00D347B0"/>
    <w:rsid w:val="00D34946"/>
    <w:rsid w:val="00D34E6B"/>
    <w:rsid w:val="00D35719"/>
    <w:rsid w:val="00D36A06"/>
    <w:rsid w:val="00D434E2"/>
    <w:rsid w:val="00D45E2C"/>
    <w:rsid w:val="00D46301"/>
    <w:rsid w:val="00D467D0"/>
    <w:rsid w:val="00D6454A"/>
    <w:rsid w:val="00D7476B"/>
    <w:rsid w:val="00D76FF9"/>
    <w:rsid w:val="00D85D18"/>
    <w:rsid w:val="00D86564"/>
    <w:rsid w:val="00D87583"/>
    <w:rsid w:val="00D95950"/>
    <w:rsid w:val="00DA0CD9"/>
    <w:rsid w:val="00DA463F"/>
    <w:rsid w:val="00DA4D06"/>
    <w:rsid w:val="00DA534A"/>
    <w:rsid w:val="00DA6F8A"/>
    <w:rsid w:val="00DB1FD3"/>
    <w:rsid w:val="00DB7CF3"/>
    <w:rsid w:val="00DC02FD"/>
    <w:rsid w:val="00DC3157"/>
    <w:rsid w:val="00DC482D"/>
    <w:rsid w:val="00DC5BC5"/>
    <w:rsid w:val="00DC7681"/>
    <w:rsid w:val="00DD0C90"/>
    <w:rsid w:val="00DD75FC"/>
    <w:rsid w:val="00DF5E04"/>
    <w:rsid w:val="00DF721C"/>
    <w:rsid w:val="00DF730C"/>
    <w:rsid w:val="00E00C64"/>
    <w:rsid w:val="00E026CB"/>
    <w:rsid w:val="00E0298D"/>
    <w:rsid w:val="00E200D2"/>
    <w:rsid w:val="00E31075"/>
    <w:rsid w:val="00E325E6"/>
    <w:rsid w:val="00E33DBF"/>
    <w:rsid w:val="00E34157"/>
    <w:rsid w:val="00E34FCD"/>
    <w:rsid w:val="00E35932"/>
    <w:rsid w:val="00E36C81"/>
    <w:rsid w:val="00E43B75"/>
    <w:rsid w:val="00E46D83"/>
    <w:rsid w:val="00E51033"/>
    <w:rsid w:val="00E5279A"/>
    <w:rsid w:val="00E53830"/>
    <w:rsid w:val="00E64238"/>
    <w:rsid w:val="00E66537"/>
    <w:rsid w:val="00E723E2"/>
    <w:rsid w:val="00E72656"/>
    <w:rsid w:val="00E74632"/>
    <w:rsid w:val="00E77B78"/>
    <w:rsid w:val="00E80D92"/>
    <w:rsid w:val="00E810C7"/>
    <w:rsid w:val="00E8785A"/>
    <w:rsid w:val="00E956EB"/>
    <w:rsid w:val="00E97D52"/>
    <w:rsid w:val="00EA05B7"/>
    <w:rsid w:val="00EA1C53"/>
    <w:rsid w:val="00EA2F49"/>
    <w:rsid w:val="00EA2F5C"/>
    <w:rsid w:val="00EA4ABB"/>
    <w:rsid w:val="00EA5368"/>
    <w:rsid w:val="00EA613A"/>
    <w:rsid w:val="00EC04DA"/>
    <w:rsid w:val="00EC1D11"/>
    <w:rsid w:val="00EC31AF"/>
    <w:rsid w:val="00ED7937"/>
    <w:rsid w:val="00ED7A15"/>
    <w:rsid w:val="00EE0DEE"/>
    <w:rsid w:val="00EE5586"/>
    <w:rsid w:val="00EF2E13"/>
    <w:rsid w:val="00EF6F8D"/>
    <w:rsid w:val="00F00A67"/>
    <w:rsid w:val="00F032A2"/>
    <w:rsid w:val="00F036C8"/>
    <w:rsid w:val="00F2543F"/>
    <w:rsid w:val="00F319A0"/>
    <w:rsid w:val="00F32C42"/>
    <w:rsid w:val="00F33C10"/>
    <w:rsid w:val="00F355DA"/>
    <w:rsid w:val="00F416B5"/>
    <w:rsid w:val="00F456FE"/>
    <w:rsid w:val="00F4576C"/>
    <w:rsid w:val="00F476ED"/>
    <w:rsid w:val="00F505AE"/>
    <w:rsid w:val="00F53D81"/>
    <w:rsid w:val="00F54E8A"/>
    <w:rsid w:val="00F62F94"/>
    <w:rsid w:val="00F64B34"/>
    <w:rsid w:val="00F65B21"/>
    <w:rsid w:val="00F67B9C"/>
    <w:rsid w:val="00F71AEC"/>
    <w:rsid w:val="00F80B90"/>
    <w:rsid w:val="00F81AA4"/>
    <w:rsid w:val="00F84225"/>
    <w:rsid w:val="00F848EB"/>
    <w:rsid w:val="00F85C6D"/>
    <w:rsid w:val="00F90D34"/>
    <w:rsid w:val="00F927D5"/>
    <w:rsid w:val="00F93AFE"/>
    <w:rsid w:val="00F940D7"/>
    <w:rsid w:val="00F96D8B"/>
    <w:rsid w:val="00FA1612"/>
    <w:rsid w:val="00FA1DD0"/>
    <w:rsid w:val="00FA4D87"/>
    <w:rsid w:val="00FA4E8C"/>
    <w:rsid w:val="00FB12B5"/>
    <w:rsid w:val="00FB576F"/>
    <w:rsid w:val="00FB5DA3"/>
    <w:rsid w:val="00FD0616"/>
    <w:rsid w:val="00FD0D5F"/>
    <w:rsid w:val="00FE0437"/>
    <w:rsid w:val="00FE2CB3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A7AA615"/>
  <w15:chartTrackingRefBased/>
  <w15:docId w15:val="{FCE12D37-FACC-4517-A3C7-ECAEA6C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23E5"/>
    <w:pPr>
      <w:widowControl w:val="0"/>
      <w:spacing w:line="240" w:lineRule="atLeast"/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CB630F"/>
    <w:pPr>
      <w:keepNext/>
      <w:numPr>
        <w:numId w:val="1"/>
      </w:numPr>
      <w:spacing w:before="120" w:after="6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CB630F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12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8008C9"/>
    <w:pPr>
      <w:spacing w:before="120"/>
      <w:ind w:left="200"/>
    </w:pPr>
    <w:rPr>
      <w:bCs/>
      <w:szCs w:val="22"/>
    </w:rPr>
  </w:style>
  <w:style w:type="paragraph" w:styleId="TOC3">
    <w:name w:val="toc 3"/>
    <w:basedOn w:val="Normal"/>
    <w:next w:val="Normal"/>
    <w:semiHidden/>
    <w:pPr>
      <w:ind w:left="4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Cs/>
      <w:color w:val="0000FF"/>
    </w:rPr>
  </w:style>
  <w:style w:type="character" w:styleId="Hyperlink">
    <w:name w:val="Hyperlink"/>
    <w:uiPriority w:val="99"/>
    <w:rsid w:val="008008C9"/>
    <w:rPr>
      <w:rFonts w:ascii="Arial" w:hAnsi="Arial"/>
      <w:sz w:val="20"/>
      <w:szCs w:val="20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alloonText">
    <w:name w:val="Balloon Text"/>
    <w:basedOn w:val="Normal"/>
    <w:semiHidden/>
    <w:rsid w:val="001C6F18"/>
    <w:rPr>
      <w:rFonts w:ascii="Tahoma" w:hAnsi="Tahoma" w:cs="Tahoma"/>
      <w:sz w:val="16"/>
      <w:szCs w:val="16"/>
    </w:rPr>
  </w:style>
  <w:style w:type="paragraph" w:customStyle="1" w:styleId="Titulo">
    <w:name w:val="Titulo"/>
    <w:basedOn w:val="BodyText"/>
    <w:rsid w:val="002C27C5"/>
    <w:pPr>
      <w:ind w:left="0"/>
    </w:pPr>
    <w:rPr>
      <w:lang w:val="es-ES" w:eastAsia="es-ES"/>
    </w:rPr>
  </w:style>
  <w:style w:type="paragraph" w:customStyle="1" w:styleId="TextoindependienteJustificado">
    <w:name w:val="Texto independiente + Justificado"/>
    <w:aliases w:val="Izquierda:  0 cm,Primera línea:  1.27 cm"/>
    <w:basedOn w:val="BodyText"/>
    <w:rsid w:val="00A03D26"/>
    <w:pPr>
      <w:ind w:left="0" w:firstLine="720"/>
    </w:pPr>
    <w:rPr>
      <w:lang w:val="es-ES"/>
    </w:rPr>
  </w:style>
  <w:style w:type="paragraph" w:customStyle="1" w:styleId="EstiloParagraph1ArialPrimeralnea127cmAntes0ptoI">
    <w:name w:val="Estilo Paragraph1 + Arial Primera línea:  1.27 cm Antes:  0 pto I..."/>
    <w:basedOn w:val="Paragraph1"/>
    <w:autoRedefine/>
    <w:rsid w:val="006112D8"/>
    <w:pPr>
      <w:spacing w:before="120" w:line="240" w:lineRule="atLeast"/>
      <w:ind w:firstLine="720"/>
    </w:pPr>
  </w:style>
  <w:style w:type="paragraph" w:customStyle="1" w:styleId="EstiloParagraph1ArialIzquierda127cmAntes0ptoInter">
    <w:name w:val="Estilo Paragraph1 + Arial Izquierda:  1.27 cm Antes:  0 pto Inter..."/>
    <w:basedOn w:val="Paragraph1"/>
    <w:autoRedefine/>
    <w:rsid w:val="006112D8"/>
    <w:pPr>
      <w:spacing w:before="120" w:line="240" w:lineRule="atLeast"/>
      <w:ind w:left="720"/>
    </w:pPr>
  </w:style>
  <w:style w:type="paragraph" w:customStyle="1" w:styleId="EstiloParagraph1ArialAntes0ptoInterlineadoMnimo12p">
    <w:name w:val="Estilo Paragraph1 + Arial Antes:  0 pto Interlineado:  Mínimo 12 p..."/>
    <w:basedOn w:val="Paragraph1"/>
    <w:autoRedefine/>
    <w:rsid w:val="006112D8"/>
    <w:pPr>
      <w:spacing w:before="0" w:after="120" w:line="240" w:lineRule="atLeast"/>
    </w:pPr>
  </w:style>
  <w:style w:type="character" w:customStyle="1" w:styleId="EstiloCuerpo">
    <w:name w:val="Estilo +Cuerpo"/>
    <w:rsid w:val="000E672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0E6724"/>
    <w:pPr>
      <w:widowControl/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444C3D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560C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oter" Target="footer6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emf"/><Relationship Id="rId38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c\Research\RUP\wordtmpl\rup_wd_tmpl\rup_wd_tmpl\bm\rup_bu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FBA31-CFA3-496F-98FB-5E55092F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rup_bucs.dot</Template>
  <TotalTime>1365</TotalTime>
  <Pages>1</Pages>
  <Words>1006</Words>
  <Characters>5537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Colombia - Ingreso de Facturas y NC en Dynamics GP</vt:lpstr>
      <vt:lpstr>Colombia - Ingreso de Facturas y NC en Dynamics GP</vt:lpstr>
    </vt:vector>
  </TitlesOfParts>
  <Company>Colombia</Company>
  <LinksUpToDate>false</LinksUpToDate>
  <CharactersWithSpaces>6530</CharactersWithSpaces>
  <SharedDoc>false</SharedDoc>
  <HLinks>
    <vt:vector size="42" baseType="variant"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_Toc367267931</vt:lpwstr>
      </vt:variant>
      <vt:variant>
        <vt:i4>1507387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_Toc367267930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_Toc367267929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_Toc367267928</vt:lpwstr>
      </vt:variant>
      <vt:variant>
        <vt:i4>1441851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_Toc367267927</vt:lpwstr>
      </vt:variant>
      <vt:variant>
        <vt:i4>1441851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_Toc367267926</vt:lpwstr>
      </vt:variant>
      <vt:variant>
        <vt:i4>1441851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_Toc367267925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Colombia - Ingreso de Facturas y NC en Dynamics GP</dc:title>
  <dc:subject>Factura Electrónica</dc:subject>
  <dc:creator>Juan Carlos Fernández</dc:creator>
  <cp:keywords/>
  <cp:lastModifiedBy>Juan Carlos Fernández</cp:lastModifiedBy>
  <cp:revision>103</cp:revision>
  <cp:lastPrinted>2013-12-20T14:39:00Z</cp:lastPrinted>
  <dcterms:created xsi:type="dcterms:W3CDTF">2019-10-03T14:38:00Z</dcterms:created>
  <dcterms:modified xsi:type="dcterms:W3CDTF">2019-12-17T21:14:00Z</dcterms:modified>
</cp:coreProperties>
</file>